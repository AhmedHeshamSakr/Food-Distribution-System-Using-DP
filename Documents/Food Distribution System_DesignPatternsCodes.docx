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9373A3" w14:textId="77777777" w:rsidR="00304BE0" w:rsidRDefault="00304BE0" w:rsidP="00304BE0">
      <w:pPr>
        <w:pStyle w:val="Photo"/>
        <w:jc w:val="left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</w:p>
    <w:p w14:paraId="4564086A" w14:textId="048CB4B2" w:rsidR="00B04CE7" w:rsidRDefault="00304BE0" w:rsidP="00304BE0">
      <w:pPr>
        <w:pStyle w:val="Photo"/>
        <w:jc w:val="left"/>
      </w:pPr>
      <w:r w:rsidRPr="00304BE0">
        <w:drawing>
          <wp:anchor distT="0" distB="0" distL="114300" distR="114300" simplePos="0" relativeHeight="251658752" behindDoc="1" locked="0" layoutInCell="1" allowOverlap="1" wp14:anchorId="0F5043C8" wp14:editId="5ED14F34">
            <wp:simplePos x="0" y="0"/>
            <wp:positionH relativeFrom="column">
              <wp:posOffset>-434340</wp:posOffset>
            </wp:positionH>
            <wp:positionV relativeFrom="paragraph">
              <wp:posOffset>190500</wp:posOffset>
            </wp:positionV>
            <wp:extent cx="6340475" cy="960120"/>
            <wp:effectExtent l="0" t="0" r="3175" b="0"/>
            <wp:wrapTight wrapText="bothSides">
              <wp:wrapPolygon edited="0">
                <wp:start x="0" y="0"/>
                <wp:lineTo x="0" y="21000"/>
                <wp:lineTo x="21546" y="21000"/>
                <wp:lineTo x="21546" y="0"/>
                <wp:lineTo x="0" y="0"/>
              </wp:wrapPolygon>
            </wp:wrapTight>
            <wp:docPr id="463035633" name="Picture 1" descr="A blue and gold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35633" name="Picture 1" descr="A blue and gold logo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6" b="13714"/>
                    <a:stretch/>
                  </pic:blipFill>
                  <pic:spPr bwMode="auto">
                    <a:xfrm>
                      <a:off x="0" y="0"/>
                      <a:ext cx="6340475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bookmarkEnd w:id="1"/>
      <w:bookmarkEnd w:id="2"/>
      <w:bookmarkEnd w:id="3"/>
      <w:bookmarkEnd w:id="4"/>
    </w:p>
    <w:p w14:paraId="2CD11A29" w14:textId="2006F14E" w:rsidR="00C6554A" w:rsidRDefault="00B04CE7" w:rsidP="00304BE0">
      <w:pPr>
        <w:pStyle w:val="Title"/>
      </w:pPr>
      <w:r>
        <w:t>Food Distribution System</w:t>
      </w:r>
    </w:p>
    <w:p w14:paraId="6CE5718E" w14:textId="44956D76" w:rsidR="00C6554A" w:rsidRDefault="00B04CE7" w:rsidP="00C6554A">
      <w:pPr>
        <w:pStyle w:val="Subtitle"/>
      </w:pPr>
      <w:r>
        <w:t>Software Design patterns Project</w:t>
      </w:r>
    </w:p>
    <w:p w14:paraId="755D9C36" w14:textId="4BC81A5C" w:rsidR="00B04CE7" w:rsidRDefault="00B04CE7" w:rsidP="00B04CE7">
      <w:pPr>
        <w:pStyle w:val="Subtitle"/>
        <w:jc w:val="left"/>
      </w:pPr>
    </w:p>
    <w:p w14:paraId="0712BB4A" w14:textId="4C98027B" w:rsidR="00B04CE7" w:rsidRPr="00B04CE7" w:rsidRDefault="00B04CE7" w:rsidP="00B04CE7">
      <w:pPr>
        <w:pStyle w:val="ContactInfo"/>
        <w:rPr>
          <w:b/>
          <w:bCs/>
          <w:sz w:val="32"/>
          <w:szCs w:val="32"/>
        </w:rPr>
      </w:pPr>
      <w:r w:rsidRPr="00B04CE7">
        <w:rPr>
          <w:b/>
          <w:bCs/>
          <w:sz w:val="32"/>
          <w:szCs w:val="32"/>
        </w:rPr>
        <w:t>Hania Wael Abdelkhalek</w:t>
      </w:r>
      <w:r w:rsidRPr="00B04CE7"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Pr="00B04CE7">
        <w:rPr>
          <w:b/>
          <w:bCs/>
          <w:sz w:val="32"/>
          <w:szCs w:val="32"/>
        </w:rPr>
        <w:t>20P4821</w:t>
      </w:r>
    </w:p>
    <w:p w14:paraId="60CC981C" w14:textId="5C83F2C1" w:rsidR="00B04CE7" w:rsidRPr="00B04CE7" w:rsidRDefault="00B04CE7" w:rsidP="00B04CE7">
      <w:pPr>
        <w:pStyle w:val="ContactInfo"/>
        <w:rPr>
          <w:b/>
          <w:bCs/>
          <w:sz w:val="32"/>
          <w:szCs w:val="32"/>
        </w:rPr>
      </w:pPr>
      <w:r w:rsidRPr="00B04CE7">
        <w:rPr>
          <w:b/>
          <w:bCs/>
          <w:sz w:val="32"/>
          <w:szCs w:val="32"/>
        </w:rPr>
        <w:t xml:space="preserve">Jumana Yasser </w:t>
      </w:r>
      <w:r w:rsidRPr="00B04CE7">
        <w:rPr>
          <w:b/>
          <w:bCs/>
          <w:sz w:val="32"/>
          <w:szCs w:val="32"/>
        </w:rPr>
        <w:tab/>
      </w:r>
      <w:r w:rsidRPr="00B04CE7">
        <w:rPr>
          <w:b/>
          <w:bCs/>
          <w:sz w:val="32"/>
          <w:szCs w:val="32"/>
        </w:rPr>
        <w:tab/>
      </w:r>
      <w:r w:rsidRPr="00B04CE7"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Pr="00B04CE7">
        <w:rPr>
          <w:b/>
          <w:bCs/>
          <w:sz w:val="32"/>
          <w:szCs w:val="32"/>
        </w:rPr>
        <w:t>20P8421</w:t>
      </w:r>
    </w:p>
    <w:p w14:paraId="709C4DD3" w14:textId="49C1DF96" w:rsidR="00B04CE7" w:rsidRPr="00B04CE7" w:rsidRDefault="00B04CE7" w:rsidP="00B04CE7">
      <w:pPr>
        <w:pStyle w:val="ContactInfo"/>
        <w:rPr>
          <w:b/>
          <w:bCs/>
          <w:sz w:val="32"/>
          <w:szCs w:val="32"/>
        </w:rPr>
      </w:pPr>
      <w:r w:rsidRPr="00B04CE7">
        <w:rPr>
          <w:b/>
          <w:bCs/>
          <w:sz w:val="32"/>
          <w:szCs w:val="32"/>
        </w:rPr>
        <w:t>Mohamed Elsayed</w:t>
      </w:r>
      <w:r w:rsidRPr="00B04CE7">
        <w:rPr>
          <w:b/>
          <w:bCs/>
          <w:sz w:val="32"/>
          <w:szCs w:val="32"/>
        </w:rPr>
        <w:tab/>
      </w:r>
      <w:r w:rsidRPr="00B04CE7"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Pr="00B04CE7">
        <w:rPr>
          <w:b/>
          <w:bCs/>
          <w:sz w:val="32"/>
          <w:szCs w:val="32"/>
        </w:rPr>
        <w:t>1901757</w:t>
      </w:r>
    </w:p>
    <w:p w14:paraId="5885EB0D" w14:textId="2DAB5516" w:rsidR="00B04CE7" w:rsidRPr="00B04CE7" w:rsidRDefault="00B04CE7" w:rsidP="00B04CE7">
      <w:pPr>
        <w:pStyle w:val="ContactInfo"/>
        <w:rPr>
          <w:b/>
          <w:bCs/>
          <w:sz w:val="32"/>
          <w:szCs w:val="32"/>
        </w:rPr>
      </w:pPr>
      <w:r w:rsidRPr="00B04CE7">
        <w:rPr>
          <w:b/>
          <w:bCs/>
          <w:sz w:val="32"/>
          <w:szCs w:val="32"/>
        </w:rPr>
        <w:t>Ahmed Hesham Mohamed</w:t>
      </w:r>
      <w:r w:rsidRPr="00B04CE7"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Pr="00B04CE7">
        <w:rPr>
          <w:b/>
          <w:bCs/>
          <w:sz w:val="32"/>
          <w:szCs w:val="32"/>
        </w:rPr>
        <w:t xml:space="preserve">19p8052  </w:t>
      </w:r>
    </w:p>
    <w:p w14:paraId="4C3FD44B" w14:textId="77777777" w:rsidR="00B04CE7" w:rsidRDefault="00B04CE7" w:rsidP="00B04CE7">
      <w:pPr>
        <w:pStyle w:val="ContactInfo"/>
      </w:pPr>
    </w:p>
    <w:p w14:paraId="5A296B9E" w14:textId="77777777" w:rsidR="00B04CE7" w:rsidRDefault="00B04CE7" w:rsidP="00B04CE7">
      <w:pPr>
        <w:pStyle w:val="ContactInfo"/>
        <w:rPr>
          <w:b/>
          <w:bCs/>
          <w:sz w:val="32"/>
          <w:szCs w:val="32"/>
        </w:rPr>
      </w:pPr>
      <w:r w:rsidRPr="00B04CE7">
        <w:rPr>
          <w:sz w:val="28"/>
          <w:szCs w:val="28"/>
        </w:rPr>
        <w:t>Submitted to:</w:t>
      </w:r>
      <w:r>
        <w:br/>
      </w:r>
      <w:r w:rsidRPr="00B04CE7">
        <w:rPr>
          <w:b/>
          <w:bCs/>
          <w:sz w:val="32"/>
          <w:szCs w:val="32"/>
        </w:rPr>
        <w:t>Dr. Ayman Ezzat</w:t>
      </w:r>
    </w:p>
    <w:p w14:paraId="19BA8360" w14:textId="77777777" w:rsidR="00B04CE7" w:rsidRDefault="00B04CE7" w:rsidP="00B04CE7">
      <w:pPr>
        <w:pStyle w:val="ContactInfo"/>
        <w:rPr>
          <w:b/>
          <w:bCs/>
          <w:sz w:val="32"/>
          <w:szCs w:val="32"/>
        </w:rPr>
      </w:pPr>
    </w:p>
    <w:p w14:paraId="0BE0C243" w14:textId="0AA5B3F9" w:rsidR="00B04CE7" w:rsidRDefault="00B04CE7" w:rsidP="00B04CE7">
      <w:pPr>
        <w:pStyle w:val="ContactInf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GitHub Repo: </w:t>
      </w:r>
      <w:hyperlink r:id="rId12" w:history="1">
        <w:r w:rsidRPr="00600E17">
          <w:rPr>
            <w:rStyle w:val="Hyperlink"/>
            <w:b/>
            <w:bCs/>
            <w:sz w:val="32"/>
            <w:szCs w:val="32"/>
          </w:rPr>
          <w:t>https://github.com/AhmedHeshamSakr/Food-Distribution-System-Using-DP.git</w:t>
        </w:r>
      </w:hyperlink>
    </w:p>
    <w:p w14:paraId="77C318DC" w14:textId="77777777" w:rsidR="00C3718C" w:rsidRDefault="00C3718C" w:rsidP="00B04CE7">
      <w:pPr>
        <w:pStyle w:val="ContactInfo"/>
        <w:rPr>
          <w:b/>
          <w:bCs/>
          <w:sz w:val="32"/>
          <w:szCs w:val="32"/>
        </w:rPr>
      </w:pPr>
    </w:p>
    <w:p w14:paraId="47F31C81" w14:textId="62085CDF" w:rsidR="00C3718C" w:rsidRDefault="00C3718C" w:rsidP="00B04CE7">
      <w:pPr>
        <w:pStyle w:val="ContactInfo"/>
        <w:rPr>
          <w:b/>
          <w:bCs/>
          <w:sz w:val="32"/>
          <w:szCs w:val="32"/>
        </w:rPr>
      </w:pPr>
      <w:bookmarkStart w:id="5" w:name="_Hlk188050020"/>
      <w:r>
        <w:rPr>
          <w:b/>
          <w:bCs/>
          <w:sz w:val="32"/>
          <w:szCs w:val="32"/>
        </w:rPr>
        <w:t xml:space="preserve">Attached Project Files: </w:t>
      </w:r>
      <w:hyperlink r:id="rId13" w:history="1">
        <w:r w:rsidRPr="00600E17">
          <w:rPr>
            <w:rStyle w:val="Hyperlink"/>
            <w:b/>
            <w:bCs/>
            <w:sz w:val="32"/>
            <w:szCs w:val="32"/>
          </w:rPr>
          <w:t>https://drive.google.com/drive/folders/19ZjFJmQKa-nKckeZba99GwBbf1M8WG4t?usp=sharing</w:t>
        </w:r>
      </w:hyperlink>
    </w:p>
    <w:bookmarkEnd w:id="5"/>
    <w:p w14:paraId="11ED4CBF" w14:textId="77777777" w:rsidR="00C3718C" w:rsidRDefault="00C3718C" w:rsidP="00B04CE7">
      <w:pPr>
        <w:pStyle w:val="ContactInfo"/>
        <w:rPr>
          <w:b/>
          <w:bCs/>
          <w:sz w:val="32"/>
          <w:szCs w:val="32"/>
        </w:rPr>
      </w:pPr>
    </w:p>
    <w:p w14:paraId="6BF2B4F5" w14:textId="0F9A1F8A" w:rsidR="00000000" w:rsidRDefault="00000000" w:rsidP="00B04CE7">
      <w:pPr>
        <w:pStyle w:val="ContactInfo"/>
        <w:jc w:val="left"/>
      </w:pPr>
    </w:p>
    <w:p w14:paraId="1045F2F4" w14:textId="77777777" w:rsidR="00E85C65" w:rsidRDefault="00E85C65" w:rsidP="00B04CE7">
      <w:pPr>
        <w:pStyle w:val="ContactInfo"/>
        <w:jc w:val="left"/>
      </w:pPr>
    </w:p>
    <w:p w14:paraId="24980F1F" w14:textId="77777777" w:rsidR="007D56F4" w:rsidRDefault="007D56F4" w:rsidP="00B04CE7">
      <w:pPr>
        <w:pStyle w:val="ContactInfo"/>
        <w:jc w:val="left"/>
      </w:pPr>
    </w:p>
    <w:sdt>
      <w:sdtPr>
        <w:id w:val="122055699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595959" w:themeColor="text1" w:themeTint="A6"/>
          <w:sz w:val="22"/>
          <w:szCs w:val="22"/>
        </w:rPr>
      </w:sdtEndPr>
      <w:sdtContent>
        <w:p w14:paraId="1B16B1BA" w14:textId="7FD8346D" w:rsidR="00C3718C" w:rsidRDefault="00C3718C">
          <w:pPr>
            <w:pStyle w:val="TOCHeading"/>
          </w:pPr>
          <w:r>
            <w:t>Contents</w:t>
          </w:r>
        </w:p>
        <w:p w14:paraId="1373A6DC" w14:textId="753E4A9E" w:rsidR="00C3718C" w:rsidRDefault="00C3718C">
          <w:pPr>
            <w:pStyle w:val="TOC1"/>
            <w:tabs>
              <w:tab w:val="left" w:pos="480"/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049980" w:history="1">
            <w:r w:rsidRPr="00C12F08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Strategy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4F26E" w14:textId="7CAB1835" w:rsidR="00C3718C" w:rsidRDefault="00C3718C">
          <w:pPr>
            <w:pStyle w:val="TOC3"/>
            <w:tabs>
              <w:tab w:val="left" w:pos="1200"/>
              <w:tab w:val="right" w:leader="dot" w:pos="8630"/>
            </w:tabs>
            <w:rPr>
              <w:noProof/>
            </w:rPr>
          </w:pPr>
          <w:hyperlink w:anchor="_Toc188049981" w:history="1">
            <w:r w:rsidRPr="00C12F08">
              <w:rPr>
                <w:rStyle w:val="Hyperlink"/>
                <w:noProof/>
              </w:rPr>
              <w:t>1.1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Strategy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53BC1" w14:textId="43141D58" w:rsidR="00C3718C" w:rsidRDefault="00C3718C">
          <w:pPr>
            <w:pStyle w:val="TOC3"/>
            <w:tabs>
              <w:tab w:val="right" w:leader="dot" w:pos="8630"/>
            </w:tabs>
            <w:rPr>
              <w:noProof/>
            </w:rPr>
          </w:pPr>
          <w:hyperlink w:anchor="_Toc188049982" w:history="1">
            <w:r w:rsidRPr="00C12F08">
              <w:rPr>
                <w:rStyle w:val="Hyperlink"/>
                <w:noProof/>
              </w:rPr>
              <w:t>1.2 Concrete Strategies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23421" w14:textId="56F62DAF" w:rsidR="00C3718C" w:rsidRDefault="00C3718C">
          <w:pPr>
            <w:pStyle w:val="TOC3"/>
            <w:tabs>
              <w:tab w:val="left" w:pos="1200"/>
              <w:tab w:val="right" w:leader="dot" w:pos="8630"/>
            </w:tabs>
            <w:rPr>
              <w:noProof/>
            </w:rPr>
          </w:pPr>
          <w:hyperlink w:anchor="_Toc188049983" w:history="1">
            <w:r w:rsidRPr="00C12F08">
              <w:rPr>
                <w:rStyle w:val="Hyperlink"/>
                <w:noProof/>
              </w:rPr>
              <w:t>1.1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 xml:space="preserve"> Strategy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6A7BD" w14:textId="684FE95C" w:rsidR="00C3718C" w:rsidRDefault="00C3718C">
          <w:pPr>
            <w:pStyle w:val="TOC3"/>
            <w:tabs>
              <w:tab w:val="left" w:pos="1200"/>
              <w:tab w:val="right" w:leader="dot" w:pos="8630"/>
            </w:tabs>
            <w:rPr>
              <w:noProof/>
            </w:rPr>
          </w:pPr>
          <w:hyperlink w:anchor="_Toc188049984" w:history="1">
            <w:r w:rsidRPr="00C12F08">
              <w:rPr>
                <w:rStyle w:val="Hyperlink"/>
                <w:noProof/>
              </w:rPr>
              <w:t>1.2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Concrete Strategies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DB7A8" w14:textId="38A8FBB4" w:rsidR="00C3718C" w:rsidRDefault="00C3718C">
          <w:pPr>
            <w:pStyle w:val="TOC3"/>
            <w:tabs>
              <w:tab w:val="right" w:leader="dot" w:pos="8630"/>
            </w:tabs>
            <w:rPr>
              <w:noProof/>
            </w:rPr>
          </w:pPr>
          <w:hyperlink w:anchor="_Toc18804998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B7223" w14:textId="59B2FF28" w:rsidR="00C3718C" w:rsidRDefault="00C3718C">
          <w:pPr>
            <w:pStyle w:val="TOC1"/>
            <w:tabs>
              <w:tab w:val="left" w:pos="440"/>
              <w:tab w:val="right" w:leader="dot" w:pos="8630"/>
            </w:tabs>
            <w:rPr>
              <w:noProof/>
            </w:rPr>
          </w:pPr>
          <w:hyperlink w:anchor="_Toc188049986" w:history="1">
            <w:r w:rsidRPr="00C12F08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674D7" w14:textId="25017746" w:rsidR="00C3718C" w:rsidRDefault="00C3718C">
          <w:pPr>
            <w:pStyle w:val="TOC1"/>
            <w:tabs>
              <w:tab w:val="left" w:pos="440"/>
              <w:tab w:val="right" w:leader="dot" w:pos="8630"/>
            </w:tabs>
            <w:rPr>
              <w:noProof/>
            </w:rPr>
          </w:pPr>
          <w:hyperlink w:anchor="_Toc188049987" w:history="1">
            <w:r w:rsidRPr="00C12F08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Decorator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D4AEC" w14:textId="3D2971FC" w:rsidR="00C3718C" w:rsidRDefault="00C3718C">
          <w:pPr>
            <w:pStyle w:val="TOC3"/>
            <w:tabs>
              <w:tab w:val="left" w:pos="1200"/>
              <w:tab w:val="right" w:leader="dot" w:pos="8630"/>
            </w:tabs>
            <w:rPr>
              <w:noProof/>
            </w:rPr>
          </w:pPr>
          <w:hyperlink w:anchor="_Toc188049988" w:history="1">
            <w:r w:rsidRPr="00C12F08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0325F" w14:textId="5E67A253" w:rsidR="00C3718C" w:rsidRDefault="00C3718C">
          <w:pPr>
            <w:pStyle w:val="TOC3"/>
            <w:tabs>
              <w:tab w:val="left" w:pos="1200"/>
              <w:tab w:val="right" w:leader="dot" w:pos="8630"/>
            </w:tabs>
            <w:rPr>
              <w:noProof/>
            </w:rPr>
          </w:pPr>
          <w:hyperlink w:anchor="_Toc188049989" w:history="1">
            <w:r w:rsidRPr="00C12F08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Concrete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9636A" w14:textId="2D396331" w:rsidR="00C3718C" w:rsidRDefault="00C3718C">
          <w:pPr>
            <w:pStyle w:val="TOC3"/>
            <w:tabs>
              <w:tab w:val="left" w:pos="1200"/>
              <w:tab w:val="right" w:leader="dot" w:pos="8630"/>
            </w:tabs>
            <w:rPr>
              <w:noProof/>
            </w:rPr>
          </w:pPr>
          <w:hyperlink w:anchor="_Toc188049990" w:history="1">
            <w:r w:rsidRPr="00C12F08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Base Decorator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7D1EA" w14:textId="212059F7" w:rsidR="00C3718C" w:rsidRDefault="00C3718C">
          <w:pPr>
            <w:pStyle w:val="TOC3"/>
            <w:tabs>
              <w:tab w:val="left" w:pos="1200"/>
              <w:tab w:val="right" w:leader="dot" w:pos="8630"/>
            </w:tabs>
            <w:rPr>
              <w:noProof/>
            </w:rPr>
          </w:pPr>
          <w:hyperlink w:anchor="_Toc188049991" w:history="1">
            <w:r w:rsidRPr="00C12F08">
              <w:rPr>
                <w:rStyle w:val="Hyperlink"/>
                <w:noProof/>
              </w:rPr>
              <w:t>3.4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Concrete Decorators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CFA51" w14:textId="12B0C818" w:rsidR="00C3718C" w:rsidRDefault="00C3718C">
          <w:pPr>
            <w:pStyle w:val="TOC1"/>
            <w:tabs>
              <w:tab w:val="left" w:pos="440"/>
              <w:tab w:val="right" w:leader="dot" w:pos="8630"/>
            </w:tabs>
            <w:rPr>
              <w:noProof/>
            </w:rPr>
          </w:pPr>
          <w:hyperlink w:anchor="_Toc188049992" w:history="1">
            <w:r w:rsidRPr="00C12F08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BB604" w14:textId="4EE81C0C" w:rsidR="00C3718C" w:rsidRDefault="00C3718C">
          <w:pPr>
            <w:pStyle w:val="TOC3"/>
            <w:tabs>
              <w:tab w:val="left" w:pos="1200"/>
              <w:tab w:val="right" w:leader="dot" w:pos="8630"/>
            </w:tabs>
            <w:rPr>
              <w:noProof/>
            </w:rPr>
          </w:pPr>
          <w:hyperlink w:anchor="_Toc188049993" w:history="1">
            <w:r w:rsidRPr="00C12F08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280F4" w14:textId="699C427D" w:rsidR="00C3718C" w:rsidRDefault="00C3718C">
          <w:pPr>
            <w:pStyle w:val="TOC3"/>
            <w:tabs>
              <w:tab w:val="left" w:pos="1200"/>
              <w:tab w:val="right" w:leader="dot" w:pos="8630"/>
            </w:tabs>
            <w:rPr>
              <w:noProof/>
            </w:rPr>
          </w:pPr>
          <w:hyperlink w:anchor="_Toc188049994" w:history="1">
            <w:r w:rsidRPr="00C12F08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Concrete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A181C" w14:textId="0E7AAFE9" w:rsidR="00C3718C" w:rsidRDefault="00C3718C">
          <w:pPr>
            <w:pStyle w:val="TOC1"/>
            <w:tabs>
              <w:tab w:val="left" w:pos="440"/>
              <w:tab w:val="right" w:leader="dot" w:pos="8630"/>
            </w:tabs>
            <w:rPr>
              <w:noProof/>
            </w:rPr>
          </w:pPr>
          <w:hyperlink w:anchor="_Toc188049995" w:history="1">
            <w:r w:rsidRPr="00C12F08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BD399" w14:textId="24BFD4FF" w:rsidR="00C3718C" w:rsidRDefault="00C3718C">
          <w:pPr>
            <w:pStyle w:val="TOC1"/>
            <w:tabs>
              <w:tab w:val="left" w:pos="440"/>
              <w:tab w:val="right" w:leader="dot" w:pos="8630"/>
            </w:tabs>
            <w:rPr>
              <w:noProof/>
            </w:rPr>
          </w:pPr>
          <w:hyperlink w:anchor="_Toc188049996" w:history="1">
            <w:r w:rsidRPr="00C12F08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15DF0" w14:textId="6C99B897" w:rsidR="00C3718C" w:rsidRDefault="00C3718C">
          <w:pPr>
            <w:pStyle w:val="TOC1"/>
            <w:tabs>
              <w:tab w:val="left" w:pos="440"/>
              <w:tab w:val="right" w:leader="dot" w:pos="8630"/>
            </w:tabs>
            <w:rPr>
              <w:noProof/>
            </w:rPr>
          </w:pPr>
          <w:hyperlink w:anchor="_Toc188049997" w:history="1">
            <w:r w:rsidRPr="00C12F08">
              <w:rPr>
                <w:rStyle w:val="Hyperlink"/>
                <w:noProof/>
              </w:rPr>
              <w:t>7.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Adaptersss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D935B" w14:textId="5103ECB8" w:rsidR="00C3718C" w:rsidRDefault="00C3718C">
          <w:pPr>
            <w:pStyle w:val="TOC1"/>
            <w:tabs>
              <w:tab w:val="left" w:pos="440"/>
              <w:tab w:val="right" w:leader="dot" w:pos="8630"/>
            </w:tabs>
            <w:rPr>
              <w:noProof/>
            </w:rPr>
          </w:pPr>
          <w:hyperlink w:anchor="_Toc188049998" w:history="1">
            <w:r w:rsidRPr="00C12F08">
              <w:rPr>
                <w:rStyle w:val="Hyperlink"/>
                <w:noProof/>
              </w:rPr>
              <w:t>8.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Façade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AFBBA" w14:textId="417A2C9F" w:rsidR="00C3718C" w:rsidRDefault="00C3718C">
          <w:pPr>
            <w:pStyle w:val="TOC1"/>
            <w:tabs>
              <w:tab w:val="left" w:pos="440"/>
              <w:tab w:val="right" w:leader="dot" w:pos="8630"/>
            </w:tabs>
            <w:rPr>
              <w:noProof/>
            </w:rPr>
          </w:pPr>
          <w:hyperlink w:anchor="_Toc188049999" w:history="1">
            <w:r w:rsidRPr="00C12F08">
              <w:rPr>
                <w:rStyle w:val="Hyperlink"/>
                <w:noProof/>
              </w:rPr>
              <w:t>9.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_Toc188049999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7D71A" w14:textId="6712B474" w:rsidR="00C3718C" w:rsidRDefault="00C3718C">
          <w:pPr>
            <w:pStyle w:val="TOC3"/>
            <w:tabs>
              <w:tab w:val="left" w:pos="1200"/>
              <w:tab w:val="right" w:leader="dot" w:pos="8630"/>
            </w:tabs>
            <w:rPr>
              <w:noProof/>
            </w:rPr>
          </w:pPr>
          <w:hyperlink w:anchor="_Toc188050000" w:history="1">
            <w:r w:rsidRPr="00C12F08">
              <w:rPr>
                <w:rStyle w:val="Hyperlink"/>
                <w:noProof/>
              </w:rPr>
              <w:t>9.1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Abstract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3D3B1" w14:textId="31396545" w:rsidR="00C3718C" w:rsidRDefault="00C3718C">
          <w:pPr>
            <w:pStyle w:val="TOC3"/>
            <w:tabs>
              <w:tab w:val="left" w:pos="1200"/>
              <w:tab w:val="right" w:leader="dot" w:pos="8630"/>
            </w:tabs>
            <w:rPr>
              <w:noProof/>
            </w:rPr>
          </w:pPr>
          <w:hyperlink w:anchor="_Toc188050001" w:history="1">
            <w:r w:rsidRPr="00C12F08">
              <w:rPr>
                <w:rStyle w:val="Hyperlink"/>
                <w:noProof/>
              </w:rPr>
              <w:t>9.2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Concrete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CFF92" w14:textId="62D19370" w:rsidR="00C3718C" w:rsidRDefault="00C3718C">
          <w:pPr>
            <w:pStyle w:val="TOC1"/>
            <w:tabs>
              <w:tab w:val="left" w:pos="720"/>
              <w:tab w:val="right" w:leader="dot" w:pos="8630"/>
            </w:tabs>
            <w:rPr>
              <w:noProof/>
            </w:rPr>
          </w:pPr>
          <w:hyperlink w:anchor="_Toc188050002" w:history="1">
            <w:r w:rsidRPr="00C12F08">
              <w:rPr>
                <w:rStyle w:val="Hyperlink"/>
                <w:noProof/>
              </w:rPr>
              <w:t>10.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Iterator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56ED1" w14:textId="28516F4B" w:rsidR="00C3718C" w:rsidRDefault="00C3718C">
          <w:pPr>
            <w:pStyle w:val="TOC1"/>
            <w:tabs>
              <w:tab w:val="left" w:pos="720"/>
              <w:tab w:val="right" w:leader="dot" w:pos="8630"/>
            </w:tabs>
            <w:rPr>
              <w:noProof/>
            </w:rPr>
          </w:pPr>
          <w:hyperlink w:anchor="_Toc188050003" w:history="1">
            <w:r w:rsidRPr="00C12F08">
              <w:rPr>
                <w:rStyle w:val="Hyperlink"/>
                <w:noProof/>
              </w:rPr>
              <w:t>11.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8F541" w14:textId="276A871E" w:rsidR="00C3718C" w:rsidRDefault="00C3718C">
          <w:pPr>
            <w:pStyle w:val="TOC1"/>
            <w:tabs>
              <w:tab w:val="left" w:pos="720"/>
              <w:tab w:val="right" w:leader="dot" w:pos="8630"/>
            </w:tabs>
            <w:rPr>
              <w:noProof/>
            </w:rPr>
          </w:pPr>
          <w:hyperlink w:anchor="_Toc188050004" w:history="1">
            <w:r w:rsidRPr="00C12F08">
              <w:rPr>
                <w:rStyle w:val="Hyperlink"/>
                <w:noProof/>
              </w:rPr>
              <w:t>12.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Proxy (Virtual Proxy Design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5BAB2" w14:textId="0AB89D25" w:rsidR="00C3718C" w:rsidRDefault="00C3718C">
          <w:pPr>
            <w:pStyle w:val="TOC1"/>
            <w:tabs>
              <w:tab w:val="left" w:pos="720"/>
              <w:tab w:val="right" w:leader="dot" w:pos="8630"/>
            </w:tabs>
            <w:rPr>
              <w:noProof/>
            </w:rPr>
          </w:pPr>
          <w:hyperlink w:anchor="_Toc188050005" w:history="1">
            <w:r w:rsidRPr="00C12F08">
              <w:rPr>
                <w:rStyle w:val="Hyperlink"/>
                <w:noProof/>
              </w:rPr>
              <w:t>13.</w:t>
            </w:r>
            <w:r>
              <w:rPr>
                <w:noProof/>
              </w:rPr>
              <w:tab/>
            </w:r>
            <w:r w:rsidRPr="00C12F08">
              <w:rPr>
                <w:rStyle w:val="Hyperlink"/>
                <w:noProof/>
              </w:rPr>
              <w:t>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FD94B" w14:textId="06C35E24" w:rsidR="00E85C65" w:rsidRDefault="00C3718C" w:rsidP="00C3718C">
          <w:r>
            <w:rPr>
              <w:b/>
              <w:bCs/>
              <w:noProof/>
            </w:rPr>
            <w:fldChar w:fldCharType="end"/>
          </w:r>
        </w:p>
      </w:sdtContent>
    </w:sdt>
    <w:p w14:paraId="301C9977" w14:textId="3B5FE799" w:rsidR="00E85C65" w:rsidRDefault="00E85C65" w:rsidP="00E85C65">
      <w:pPr>
        <w:pStyle w:val="Heading1"/>
        <w:numPr>
          <w:ilvl w:val="0"/>
          <w:numId w:val="16"/>
        </w:numPr>
      </w:pPr>
      <w:bookmarkStart w:id="6" w:name="_Toc188049980"/>
      <w:r>
        <w:lastRenderedPageBreak/>
        <w:t>Strategy Design Pattern</w:t>
      </w:r>
      <w:bookmarkEnd w:id="6"/>
    </w:p>
    <w:p w14:paraId="5F58C7C7" w14:textId="25066BCC" w:rsidR="003919C1" w:rsidRDefault="003919C1" w:rsidP="003919C1">
      <w:r>
        <w:t xml:space="preserve">#Payment </w:t>
      </w:r>
    </w:p>
    <w:p w14:paraId="0F2A263B" w14:textId="1DFE239F" w:rsidR="003919C1" w:rsidRDefault="003919C1" w:rsidP="003919C1">
      <w:pPr>
        <w:pStyle w:val="Heading3"/>
        <w:numPr>
          <w:ilvl w:val="1"/>
          <w:numId w:val="16"/>
        </w:numPr>
      </w:pPr>
      <w:bookmarkStart w:id="7" w:name="_Toc188049981"/>
      <w:r>
        <w:t>Strategy</w:t>
      </w:r>
      <w:r w:rsidR="00AA4F5B">
        <w:t xml:space="preserve"> Interface</w:t>
      </w:r>
      <w:bookmarkEnd w:id="7"/>
    </w:p>
    <w:p w14:paraId="341004B4" w14:textId="484AC488" w:rsidR="003919C1" w:rsidRDefault="003919C1" w:rsidP="003919C1">
      <w:r w:rsidRPr="003919C1">
        <w:drawing>
          <wp:inline distT="0" distB="0" distL="0" distR="0" wp14:anchorId="776272D7" wp14:editId="16DC8F5B">
            <wp:extent cx="4068232" cy="769620"/>
            <wp:effectExtent l="0" t="0" r="8890" b="0"/>
            <wp:docPr id="16581908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90817" name="Picture 1" descr="A screen shot of a computer program&#10;&#10;Description automatically generated"/>
                    <pic:cNvPicPr/>
                  </pic:nvPicPr>
                  <pic:blipFill rotWithShape="1">
                    <a:blip r:embed="rId14"/>
                    <a:srcRect b="11144"/>
                    <a:stretch/>
                  </pic:blipFill>
                  <pic:spPr bwMode="auto">
                    <a:xfrm>
                      <a:off x="0" y="0"/>
                      <a:ext cx="4079749" cy="77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B8625" w14:textId="5EC2D669" w:rsidR="003919C1" w:rsidRDefault="003919C1" w:rsidP="007B4D08">
      <w:pPr>
        <w:pStyle w:val="Heading3"/>
      </w:pPr>
      <w:bookmarkStart w:id="8" w:name="_Toc188049982"/>
      <w:r>
        <w:t xml:space="preserve">1.2 </w:t>
      </w:r>
      <w:r>
        <w:t>Concrete Strategies</w:t>
      </w:r>
      <w:bookmarkEnd w:id="8"/>
    </w:p>
    <w:p w14:paraId="60AB8571" w14:textId="2F2B3C49" w:rsidR="003919C1" w:rsidRDefault="003919C1" w:rsidP="003919C1">
      <w:r w:rsidRPr="003919C1">
        <w:drawing>
          <wp:inline distT="0" distB="0" distL="0" distR="0" wp14:anchorId="7B4D6450" wp14:editId="7AEC903F">
            <wp:extent cx="4432902" cy="2674620"/>
            <wp:effectExtent l="0" t="0" r="6350" b="0"/>
            <wp:docPr id="5742235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23501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981" cy="26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10B5" w14:textId="5064765B" w:rsidR="003919C1" w:rsidRDefault="007B4D08" w:rsidP="003919C1">
      <w:r w:rsidRPr="007B4D08">
        <w:drawing>
          <wp:inline distT="0" distB="0" distL="0" distR="0" wp14:anchorId="391D6444" wp14:editId="4494DBCE">
            <wp:extent cx="4572000" cy="2806171"/>
            <wp:effectExtent l="0" t="0" r="0" b="0"/>
            <wp:docPr id="9264777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77770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8073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D6FE" w14:textId="359FF2D8" w:rsidR="00ED124C" w:rsidRDefault="00ED124C" w:rsidP="003919C1">
      <w:r w:rsidRPr="00ED124C">
        <w:lastRenderedPageBreak/>
        <w:drawing>
          <wp:anchor distT="0" distB="0" distL="114300" distR="114300" simplePos="0" relativeHeight="251727360" behindDoc="1" locked="0" layoutInCell="1" allowOverlap="1" wp14:anchorId="3AE0E9D4" wp14:editId="6E62CA63">
            <wp:simplePos x="0" y="0"/>
            <wp:positionH relativeFrom="column">
              <wp:posOffset>-518160</wp:posOffset>
            </wp:positionH>
            <wp:positionV relativeFrom="paragraph">
              <wp:posOffset>0</wp:posOffset>
            </wp:positionV>
            <wp:extent cx="3459480" cy="5293326"/>
            <wp:effectExtent l="0" t="0" r="7620" b="3175"/>
            <wp:wrapTight wrapText="bothSides">
              <wp:wrapPolygon edited="0">
                <wp:start x="0" y="0"/>
                <wp:lineTo x="0" y="21535"/>
                <wp:lineTo x="21529" y="21535"/>
                <wp:lineTo x="21529" y="0"/>
                <wp:lineTo x="0" y="0"/>
              </wp:wrapPolygon>
            </wp:wrapTight>
            <wp:docPr id="205455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5327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5293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77EB5" w14:textId="77777777" w:rsidR="00ED124C" w:rsidRDefault="00ED124C" w:rsidP="003919C1"/>
    <w:p w14:paraId="3D739FA4" w14:textId="77777777" w:rsidR="00ED124C" w:rsidRDefault="00ED124C" w:rsidP="003919C1"/>
    <w:p w14:paraId="43A6A3B0" w14:textId="77777777" w:rsidR="00ED124C" w:rsidRDefault="00ED124C" w:rsidP="003919C1"/>
    <w:p w14:paraId="0DBF6071" w14:textId="77777777" w:rsidR="00ED124C" w:rsidRDefault="00ED124C" w:rsidP="003919C1"/>
    <w:p w14:paraId="0EC015FB" w14:textId="3C1B5896" w:rsidR="00ED124C" w:rsidRDefault="00ED124C" w:rsidP="003919C1"/>
    <w:p w14:paraId="01B05F51" w14:textId="77777777" w:rsidR="00ED124C" w:rsidRDefault="00ED124C" w:rsidP="003919C1"/>
    <w:p w14:paraId="0EE9F556" w14:textId="1F5BCC78" w:rsidR="00ED124C" w:rsidRDefault="00ED124C" w:rsidP="003919C1"/>
    <w:p w14:paraId="1811AB67" w14:textId="42989304" w:rsidR="00ED124C" w:rsidRDefault="00ED124C" w:rsidP="003919C1"/>
    <w:p w14:paraId="2C126C01" w14:textId="4AD13ED3" w:rsidR="00ED124C" w:rsidRDefault="00ED124C" w:rsidP="003919C1"/>
    <w:p w14:paraId="601C3DC1" w14:textId="3B186B7B" w:rsidR="00ED124C" w:rsidRDefault="00ED124C" w:rsidP="003919C1"/>
    <w:p w14:paraId="73D33FB1" w14:textId="1ABAEEC3" w:rsidR="00ED124C" w:rsidRDefault="00ED124C" w:rsidP="003919C1"/>
    <w:p w14:paraId="3BDC6156" w14:textId="63398438" w:rsidR="00ED124C" w:rsidRDefault="00ED124C" w:rsidP="003919C1"/>
    <w:p w14:paraId="595BDAF2" w14:textId="692789CD" w:rsidR="00ED124C" w:rsidRDefault="00ED124C" w:rsidP="003919C1"/>
    <w:p w14:paraId="65BE4C84" w14:textId="106672BA" w:rsidR="00ED124C" w:rsidRDefault="00ED124C" w:rsidP="003919C1">
      <w:r w:rsidRPr="00ED124C">
        <w:drawing>
          <wp:anchor distT="0" distB="0" distL="114300" distR="114300" simplePos="0" relativeHeight="251728384" behindDoc="1" locked="0" layoutInCell="1" allowOverlap="1" wp14:anchorId="71646903" wp14:editId="69283ED4">
            <wp:simplePos x="0" y="0"/>
            <wp:positionH relativeFrom="column">
              <wp:posOffset>1737360</wp:posOffset>
            </wp:positionH>
            <wp:positionV relativeFrom="paragraph">
              <wp:posOffset>230505</wp:posOffset>
            </wp:positionV>
            <wp:extent cx="4419600" cy="3038475"/>
            <wp:effectExtent l="0" t="0" r="0" b="9525"/>
            <wp:wrapTight wrapText="bothSides">
              <wp:wrapPolygon edited="0">
                <wp:start x="0" y="0"/>
                <wp:lineTo x="0" y="21532"/>
                <wp:lineTo x="21507" y="21532"/>
                <wp:lineTo x="21507" y="0"/>
                <wp:lineTo x="0" y="0"/>
              </wp:wrapPolygon>
            </wp:wrapTight>
            <wp:docPr id="1069361156" name="Picture 1" descr="A screenshot of a don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61156" name="Picture 1" descr="A screenshot of a donation for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DE90F" w14:textId="77777777" w:rsidR="00ED124C" w:rsidRDefault="00ED124C" w:rsidP="003919C1"/>
    <w:p w14:paraId="48232698" w14:textId="77777777" w:rsidR="00ED124C" w:rsidRDefault="00ED124C" w:rsidP="003919C1"/>
    <w:p w14:paraId="30627192" w14:textId="77777777" w:rsidR="00ED124C" w:rsidRDefault="00ED124C" w:rsidP="003919C1"/>
    <w:p w14:paraId="190B89CF" w14:textId="77777777" w:rsidR="00ED124C" w:rsidRDefault="00ED124C" w:rsidP="003919C1"/>
    <w:p w14:paraId="0F3ED913" w14:textId="77777777" w:rsidR="00ED124C" w:rsidRDefault="00ED124C" w:rsidP="003919C1"/>
    <w:p w14:paraId="73BD21DA" w14:textId="77777777" w:rsidR="00ED124C" w:rsidRDefault="00ED124C" w:rsidP="003919C1"/>
    <w:p w14:paraId="12792188" w14:textId="77777777" w:rsidR="00ED124C" w:rsidRDefault="00ED124C" w:rsidP="003919C1"/>
    <w:p w14:paraId="6BB167A2" w14:textId="77777777" w:rsidR="00ED124C" w:rsidRPr="003919C1" w:rsidRDefault="00ED124C" w:rsidP="003919C1"/>
    <w:p w14:paraId="5F759186" w14:textId="324EC43E" w:rsidR="002A2A52" w:rsidRPr="002A2A52" w:rsidRDefault="002A2A52" w:rsidP="002A2A52">
      <w:r>
        <w:lastRenderedPageBreak/>
        <w:t>#Login</w:t>
      </w:r>
    </w:p>
    <w:p w14:paraId="0B528CDA" w14:textId="14F89B8D" w:rsidR="00E85C65" w:rsidRDefault="0017712A" w:rsidP="0017712A">
      <w:pPr>
        <w:pStyle w:val="Heading3"/>
        <w:numPr>
          <w:ilvl w:val="1"/>
          <w:numId w:val="17"/>
        </w:numPr>
      </w:pPr>
      <w:bookmarkStart w:id="9" w:name="_Toc188049983"/>
      <w:r w:rsidRPr="0017712A">
        <w:drawing>
          <wp:anchor distT="0" distB="0" distL="114300" distR="114300" simplePos="0" relativeHeight="251693568" behindDoc="1" locked="0" layoutInCell="1" allowOverlap="1" wp14:anchorId="42163709" wp14:editId="1041458A">
            <wp:simplePos x="0" y="0"/>
            <wp:positionH relativeFrom="margin">
              <wp:posOffset>-559435</wp:posOffset>
            </wp:positionH>
            <wp:positionV relativeFrom="paragraph">
              <wp:posOffset>280035</wp:posOffset>
            </wp:positionV>
            <wp:extent cx="6761617" cy="723900"/>
            <wp:effectExtent l="0" t="0" r="1270" b="0"/>
            <wp:wrapTight wrapText="bothSides">
              <wp:wrapPolygon edited="0">
                <wp:start x="0" y="0"/>
                <wp:lineTo x="0" y="21032"/>
                <wp:lineTo x="21543" y="21032"/>
                <wp:lineTo x="21543" y="0"/>
                <wp:lineTo x="0" y="0"/>
              </wp:wrapPolygon>
            </wp:wrapTight>
            <wp:docPr id="15449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828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617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712A">
        <w:t xml:space="preserve"> </w:t>
      </w:r>
      <w:r w:rsidR="00E85C65">
        <w:t>Strategy</w:t>
      </w:r>
      <w:r w:rsidR="00AA4F5B">
        <w:t xml:space="preserve"> Interface</w:t>
      </w:r>
      <w:bookmarkEnd w:id="9"/>
    </w:p>
    <w:p w14:paraId="2D5646BE" w14:textId="6426F83A" w:rsidR="00E85C65" w:rsidRDefault="00E85C65" w:rsidP="003919C1">
      <w:pPr>
        <w:pStyle w:val="Heading3"/>
        <w:numPr>
          <w:ilvl w:val="1"/>
          <w:numId w:val="17"/>
        </w:numPr>
      </w:pPr>
      <w:bookmarkStart w:id="10" w:name="_Toc188049984"/>
      <w:r>
        <w:t>Concrete Strategies</w:t>
      </w:r>
      <w:bookmarkEnd w:id="10"/>
    </w:p>
    <w:p w14:paraId="39DC3FB8" w14:textId="533A2F63" w:rsidR="00E85C65" w:rsidRDefault="002A2A52" w:rsidP="00E85C65">
      <w:pPr>
        <w:pStyle w:val="ListParagraph"/>
      </w:pPr>
      <w:r w:rsidRPr="002A2A52">
        <w:drawing>
          <wp:anchor distT="0" distB="0" distL="114300" distR="114300" simplePos="0" relativeHeight="251660800" behindDoc="1" locked="0" layoutInCell="1" allowOverlap="1" wp14:anchorId="37A26AD2" wp14:editId="42E612C8">
            <wp:simplePos x="0" y="0"/>
            <wp:positionH relativeFrom="column">
              <wp:posOffset>190500</wp:posOffset>
            </wp:positionH>
            <wp:positionV relativeFrom="paragraph">
              <wp:posOffset>83820</wp:posOffset>
            </wp:positionV>
            <wp:extent cx="4549140" cy="5949159"/>
            <wp:effectExtent l="0" t="0" r="3810" b="0"/>
            <wp:wrapTight wrapText="bothSides">
              <wp:wrapPolygon edited="0">
                <wp:start x="0" y="0"/>
                <wp:lineTo x="0" y="21512"/>
                <wp:lineTo x="21528" y="21512"/>
                <wp:lineTo x="21528" y="0"/>
                <wp:lineTo x="0" y="0"/>
              </wp:wrapPolygon>
            </wp:wrapTight>
            <wp:docPr id="171278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8570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949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D9A50" w14:textId="409C9CDA" w:rsidR="00E85C65" w:rsidRPr="00E85C65" w:rsidRDefault="00E85C65" w:rsidP="00E85C65">
      <w:pPr>
        <w:pStyle w:val="ListParagraph"/>
      </w:pPr>
    </w:p>
    <w:p w14:paraId="2E87BFFC" w14:textId="77777777" w:rsidR="00E85C65" w:rsidRDefault="00E85C65" w:rsidP="00E85C65"/>
    <w:p w14:paraId="41F4612C" w14:textId="77777777" w:rsidR="00E85C65" w:rsidRDefault="00E85C65" w:rsidP="00E85C65"/>
    <w:p w14:paraId="654C3FAC" w14:textId="77777777" w:rsidR="00E85C65" w:rsidRDefault="00E85C65" w:rsidP="00E85C65"/>
    <w:p w14:paraId="088115FC" w14:textId="77777777" w:rsidR="00E85C65" w:rsidRDefault="00E85C65" w:rsidP="00E85C65"/>
    <w:p w14:paraId="1CBF88AF" w14:textId="77777777" w:rsidR="00E85C65" w:rsidRDefault="00E85C65" w:rsidP="00E85C65"/>
    <w:p w14:paraId="34B13CCA" w14:textId="77777777" w:rsidR="00E85C65" w:rsidRDefault="00E85C65" w:rsidP="00E85C65"/>
    <w:p w14:paraId="58896C86" w14:textId="77777777" w:rsidR="00E85C65" w:rsidRDefault="00E85C65" w:rsidP="00E85C65"/>
    <w:p w14:paraId="64F34EA9" w14:textId="77777777" w:rsidR="00E85C65" w:rsidRDefault="00E85C65" w:rsidP="00E85C65"/>
    <w:p w14:paraId="3B374454" w14:textId="77777777" w:rsidR="00E85C65" w:rsidRDefault="00E85C65" w:rsidP="00E85C65"/>
    <w:p w14:paraId="3F6E614D" w14:textId="77777777" w:rsidR="00E85C65" w:rsidRDefault="00E85C65" w:rsidP="00E85C65"/>
    <w:p w14:paraId="3E4B82DA" w14:textId="77777777" w:rsidR="00E85C65" w:rsidRDefault="00E85C65" w:rsidP="00E85C65"/>
    <w:p w14:paraId="6305C906" w14:textId="77777777" w:rsidR="00E85C65" w:rsidRDefault="00E85C65" w:rsidP="00E85C65"/>
    <w:p w14:paraId="7AB1E67A" w14:textId="77777777" w:rsidR="00E85C65" w:rsidRDefault="00E85C65" w:rsidP="00E85C65"/>
    <w:p w14:paraId="61841A99" w14:textId="77777777" w:rsidR="00E85C65" w:rsidRDefault="00E85C65" w:rsidP="00E85C65"/>
    <w:p w14:paraId="44995585" w14:textId="77777777" w:rsidR="00E85C65" w:rsidRDefault="00E85C65" w:rsidP="00E85C65"/>
    <w:p w14:paraId="4CE4AB51" w14:textId="77777777" w:rsidR="00E85C65" w:rsidRDefault="00E85C65" w:rsidP="00E85C65"/>
    <w:p w14:paraId="719036B5" w14:textId="77777777" w:rsidR="00E85C65" w:rsidRDefault="00E85C65" w:rsidP="00E85C65"/>
    <w:p w14:paraId="55A01DFB" w14:textId="77777777" w:rsidR="00E85C65" w:rsidRDefault="00E85C65" w:rsidP="00E85C65"/>
    <w:p w14:paraId="0CA59DEF" w14:textId="587A4200" w:rsidR="00E85C65" w:rsidRDefault="002A2A52" w:rsidP="002A2A52">
      <w:pPr>
        <w:pStyle w:val="Heading3"/>
      </w:pPr>
      <w:bookmarkStart w:id="11" w:name="_Toc188049985"/>
      <w:r w:rsidRPr="002A2A52">
        <w:lastRenderedPageBreak/>
        <w:drawing>
          <wp:anchor distT="0" distB="0" distL="114300" distR="114300" simplePos="0" relativeHeight="251661824" behindDoc="1" locked="0" layoutInCell="1" allowOverlap="1" wp14:anchorId="37CE8BF1" wp14:editId="6A676EEF">
            <wp:simplePos x="0" y="0"/>
            <wp:positionH relativeFrom="page">
              <wp:posOffset>68580</wp:posOffset>
            </wp:positionH>
            <wp:positionV relativeFrom="paragraph">
              <wp:posOffset>0</wp:posOffset>
            </wp:positionV>
            <wp:extent cx="4533900" cy="5440680"/>
            <wp:effectExtent l="0" t="0" r="0" b="7620"/>
            <wp:wrapTight wrapText="bothSides">
              <wp:wrapPolygon edited="0">
                <wp:start x="0" y="0"/>
                <wp:lineTo x="0" y="21555"/>
                <wp:lineTo x="21509" y="21555"/>
                <wp:lineTo x="21509" y="0"/>
                <wp:lineTo x="0" y="0"/>
              </wp:wrapPolygon>
            </wp:wrapTight>
            <wp:docPr id="12065693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69329" name="Picture 1" descr="A screen shot of a computer pr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"/>
    </w:p>
    <w:p w14:paraId="057B1210" w14:textId="7CB21FC8" w:rsidR="00E85C65" w:rsidRDefault="00E85C65" w:rsidP="00E85C65"/>
    <w:p w14:paraId="7A7F8F90" w14:textId="254F3DCC" w:rsidR="002A2A52" w:rsidRPr="002A2A52" w:rsidRDefault="002A2A52" w:rsidP="002A2A52"/>
    <w:p w14:paraId="235750CE" w14:textId="7A85640B" w:rsidR="002A2A52" w:rsidRPr="002A2A52" w:rsidRDefault="002A2A52" w:rsidP="002A2A52"/>
    <w:p w14:paraId="592DB21A" w14:textId="57E195DA" w:rsidR="002A2A52" w:rsidRPr="002A2A52" w:rsidRDefault="002A2A52" w:rsidP="002A2A52"/>
    <w:p w14:paraId="7CE8BAA5" w14:textId="4EB874C7" w:rsidR="002A2A52" w:rsidRPr="002A2A52" w:rsidRDefault="002A2A52" w:rsidP="002A2A52"/>
    <w:p w14:paraId="38F3B5D8" w14:textId="4516CAA0" w:rsidR="002A2A52" w:rsidRPr="002A2A52" w:rsidRDefault="002A2A52" w:rsidP="002A2A52"/>
    <w:p w14:paraId="6057374B" w14:textId="78C59E41" w:rsidR="002A2A52" w:rsidRPr="002A2A52" w:rsidRDefault="002A2A52" w:rsidP="002A2A52"/>
    <w:p w14:paraId="16F96B8C" w14:textId="246AE5BF" w:rsidR="002A2A52" w:rsidRPr="002A2A52" w:rsidRDefault="002A2A52" w:rsidP="002A2A52"/>
    <w:p w14:paraId="7A345FF2" w14:textId="36453DBF" w:rsidR="002A2A52" w:rsidRPr="002A2A52" w:rsidRDefault="002A2A52" w:rsidP="002A2A52"/>
    <w:p w14:paraId="46CFC3FF" w14:textId="2FB665EF" w:rsidR="002A2A52" w:rsidRPr="002A2A52" w:rsidRDefault="002A2A52" w:rsidP="002A2A52"/>
    <w:p w14:paraId="085439D1" w14:textId="02E168EE" w:rsidR="002A2A52" w:rsidRPr="002A2A52" w:rsidRDefault="002A2A52" w:rsidP="002A2A52"/>
    <w:p w14:paraId="43AEA056" w14:textId="1E275DB0" w:rsidR="002A2A52" w:rsidRPr="002A2A52" w:rsidRDefault="002A2A52" w:rsidP="002A2A52">
      <w:r w:rsidRPr="002A2A52">
        <w:drawing>
          <wp:anchor distT="0" distB="0" distL="114300" distR="114300" simplePos="0" relativeHeight="251662848" behindDoc="1" locked="0" layoutInCell="1" allowOverlap="1" wp14:anchorId="4556D650" wp14:editId="320E278B">
            <wp:simplePos x="0" y="0"/>
            <wp:positionH relativeFrom="column">
              <wp:posOffset>1790700</wp:posOffset>
            </wp:positionH>
            <wp:positionV relativeFrom="paragraph">
              <wp:posOffset>397370</wp:posOffset>
            </wp:positionV>
            <wp:extent cx="4495800" cy="3898405"/>
            <wp:effectExtent l="0" t="0" r="0" b="6985"/>
            <wp:wrapTight wrapText="bothSides">
              <wp:wrapPolygon edited="0">
                <wp:start x="0" y="0"/>
                <wp:lineTo x="0" y="21533"/>
                <wp:lineTo x="21508" y="21533"/>
                <wp:lineTo x="21508" y="0"/>
                <wp:lineTo x="0" y="0"/>
              </wp:wrapPolygon>
            </wp:wrapTight>
            <wp:docPr id="58746414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64146" name="Picture 1" descr="A computer screen shot of a program cod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55" cy="3899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1C504" w14:textId="14AA713D" w:rsidR="002A2A52" w:rsidRPr="002A2A52" w:rsidRDefault="002A2A52" w:rsidP="002A2A52"/>
    <w:p w14:paraId="098C0FCC" w14:textId="2877FCBB" w:rsidR="002A2A52" w:rsidRPr="002A2A52" w:rsidRDefault="002A2A52" w:rsidP="002A2A52"/>
    <w:p w14:paraId="7EA832B4" w14:textId="77777777" w:rsidR="002A2A52" w:rsidRPr="002A2A52" w:rsidRDefault="002A2A52" w:rsidP="002A2A52"/>
    <w:p w14:paraId="51A451E7" w14:textId="77777777" w:rsidR="002A2A52" w:rsidRPr="002A2A52" w:rsidRDefault="002A2A52" w:rsidP="002A2A52"/>
    <w:p w14:paraId="6144483D" w14:textId="77777777" w:rsidR="002A2A52" w:rsidRPr="002A2A52" w:rsidRDefault="002A2A52" w:rsidP="002A2A52"/>
    <w:p w14:paraId="39F7CC55" w14:textId="77777777" w:rsidR="002A2A52" w:rsidRDefault="002A2A52" w:rsidP="002A2A52"/>
    <w:p w14:paraId="63F8F3C3" w14:textId="77777777" w:rsidR="002A2A52" w:rsidRPr="002A2A52" w:rsidRDefault="002A2A52" w:rsidP="002A2A52"/>
    <w:p w14:paraId="400D9E27" w14:textId="1DBA567C" w:rsidR="00E85C65" w:rsidRDefault="00E85C65" w:rsidP="003919C1">
      <w:pPr>
        <w:pStyle w:val="Heading1"/>
        <w:numPr>
          <w:ilvl w:val="0"/>
          <w:numId w:val="16"/>
        </w:numPr>
      </w:pPr>
      <w:bookmarkStart w:id="12" w:name="_Toc188049986"/>
      <w:r>
        <w:lastRenderedPageBreak/>
        <w:t>Observer</w:t>
      </w:r>
      <w:bookmarkEnd w:id="12"/>
    </w:p>
    <w:p w14:paraId="192704CA" w14:textId="707B5287" w:rsidR="002A2A52" w:rsidRDefault="00EB7FA9" w:rsidP="00EB7FA9">
      <w:pPr>
        <w:pStyle w:val="ListParagraph"/>
        <w:numPr>
          <w:ilvl w:val="1"/>
          <w:numId w:val="16"/>
        </w:numPr>
      </w:pPr>
      <w:r>
        <w:t>Subscriber Interface</w:t>
      </w:r>
    </w:p>
    <w:p w14:paraId="0A4A0BAB" w14:textId="0A81D0E7" w:rsidR="00C6592C" w:rsidRDefault="00C6592C" w:rsidP="00C6592C">
      <w:pPr>
        <w:pStyle w:val="ListParagraph"/>
      </w:pPr>
      <w:r w:rsidRPr="00C6592C">
        <w:drawing>
          <wp:inline distT="0" distB="0" distL="0" distR="0" wp14:anchorId="3137F5A0" wp14:editId="3B40E1E6">
            <wp:extent cx="3629025" cy="736898"/>
            <wp:effectExtent l="0" t="0" r="0" b="6350"/>
            <wp:docPr id="11056762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76250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8131" cy="74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B91" w14:textId="77777777" w:rsidR="00C6592C" w:rsidRDefault="00C6592C" w:rsidP="00C6592C">
      <w:pPr>
        <w:pStyle w:val="ListParagraph"/>
      </w:pPr>
    </w:p>
    <w:p w14:paraId="41976075" w14:textId="4AC9E610" w:rsidR="00C6592C" w:rsidRDefault="00C6592C" w:rsidP="00C6592C">
      <w:pPr>
        <w:pStyle w:val="ListParagraph"/>
        <w:numPr>
          <w:ilvl w:val="1"/>
          <w:numId w:val="16"/>
        </w:numPr>
      </w:pPr>
      <w:r>
        <w:t>Subscriber</w:t>
      </w:r>
    </w:p>
    <w:p w14:paraId="77DF40E7" w14:textId="59DB8381" w:rsidR="00C6592C" w:rsidRDefault="00C6592C" w:rsidP="00C6592C">
      <w:pPr>
        <w:pStyle w:val="ListParagraph"/>
      </w:pPr>
      <w:r w:rsidRPr="00C6592C">
        <w:drawing>
          <wp:anchor distT="0" distB="0" distL="114300" distR="114300" simplePos="0" relativeHeight="251716096" behindDoc="1" locked="0" layoutInCell="1" allowOverlap="1" wp14:anchorId="49DE7314" wp14:editId="63312C8B">
            <wp:simplePos x="0" y="0"/>
            <wp:positionH relativeFrom="margin">
              <wp:posOffset>571500</wp:posOffset>
            </wp:positionH>
            <wp:positionV relativeFrom="paragraph">
              <wp:posOffset>12065</wp:posOffset>
            </wp:positionV>
            <wp:extent cx="4354830" cy="4591050"/>
            <wp:effectExtent l="0" t="0" r="7620" b="0"/>
            <wp:wrapTight wrapText="bothSides">
              <wp:wrapPolygon edited="0">
                <wp:start x="0" y="0"/>
                <wp:lineTo x="0" y="21510"/>
                <wp:lineTo x="21543" y="21510"/>
                <wp:lineTo x="21543" y="0"/>
                <wp:lineTo x="0" y="0"/>
              </wp:wrapPolygon>
            </wp:wrapTight>
            <wp:docPr id="12613641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64114" name="Picture 1" descr="A screen 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53584" w14:textId="77777777" w:rsidR="00C6592C" w:rsidRDefault="00C6592C" w:rsidP="00C6592C"/>
    <w:p w14:paraId="5A333296" w14:textId="1BC109AC" w:rsidR="00C6592C" w:rsidRDefault="00C6592C" w:rsidP="00C6592C"/>
    <w:p w14:paraId="71554D17" w14:textId="0C815D0D" w:rsidR="00EB7FA9" w:rsidRDefault="00EB7FA9" w:rsidP="00EB7FA9">
      <w:pPr>
        <w:pStyle w:val="ListParagraph"/>
      </w:pPr>
    </w:p>
    <w:p w14:paraId="665DAC81" w14:textId="77777777" w:rsidR="002A2A52" w:rsidRDefault="002A2A52" w:rsidP="002A2A52"/>
    <w:p w14:paraId="190F033D" w14:textId="77777777" w:rsidR="002A2A52" w:rsidRDefault="002A2A52" w:rsidP="002A2A52"/>
    <w:p w14:paraId="2DFC0087" w14:textId="77777777" w:rsidR="002A2A52" w:rsidRDefault="002A2A52" w:rsidP="002A2A52"/>
    <w:p w14:paraId="040D0A8A" w14:textId="77777777" w:rsidR="002A2A52" w:rsidRDefault="002A2A52" w:rsidP="002A2A52"/>
    <w:p w14:paraId="2EAE1054" w14:textId="77777777" w:rsidR="002A2A52" w:rsidRDefault="002A2A52" w:rsidP="002A2A52"/>
    <w:p w14:paraId="513C42B2" w14:textId="77777777" w:rsidR="002A2A52" w:rsidRDefault="002A2A52" w:rsidP="002A2A52"/>
    <w:p w14:paraId="5C21235B" w14:textId="77777777" w:rsidR="002A2A52" w:rsidRDefault="002A2A52" w:rsidP="002A2A52"/>
    <w:p w14:paraId="4B8D962D" w14:textId="1F113055" w:rsidR="002A2A52" w:rsidRDefault="00C6592C" w:rsidP="00C6592C">
      <w:pPr>
        <w:pStyle w:val="ListParagraph"/>
        <w:numPr>
          <w:ilvl w:val="1"/>
          <w:numId w:val="16"/>
        </w:numPr>
      </w:pPr>
      <w:r>
        <w:t>Publisher Interface</w:t>
      </w:r>
    </w:p>
    <w:p w14:paraId="75EFB11E" w14:textId="2ECAA9FF" w:rsidR="00C6592C" w:rsidRDefault="00C6592C" w:rsidP="00C6592C">
      <w:pPr>
        <w:pStyle w:val="ListParagraph"/>
      </w:pPr>
      <w:r w:rsidRPr="00C6592C">
        <w:drawing>
          <wp:inline distT="0" distB="0" distL="0" distR="0" wp14:anchorId="2FE86811" wp14:editId="7EDDD13B">
            <wp:extent cx="5115639" cy="1200318"/>
            <wp:effectExtent l="0" t="0" r="0" b="0"/>
            <wp:docPr id="15314120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12048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5C4" w14:textId="77777777" w:rsidR="002A2A52" w:rsidRDefault="002A2A52" w:rsidP="002A2A52"/>
    <w:p w14:paraId="4B3AE33D" w14:textId="56CC125D" w:rsidR="002A2A52" w:rsidRDefault="00C6592C" w:rsidP="00C6592C">
      <w:pPr>
        <w:pStyle w:val="ListParagraph"/>
        <w:numPr>
          <w:ilvl w:val="1"/>
          <w:numId w:val="16"/>
        </w:numPr>
      </w:pPr>
      <w:r>
        <w:lastRenderedPageBreak/>
        <w:t>Publisher</w:t>
      </w:r>
    </w:p>
    <w:p w14:paraId="2D565A7C" w14:textId="1BDDDBE7" w:rsidR="00E805C3" w:rsidRDefault="00E805C3" w:rsidP="00E805C3">
      <w:pPr>
        <w:ind w:left="360"/>
      </w:pPr>
      <w:r w:rsidRPr="00E805C3">
        <w:drawing>
          <wp:inline distT="0" distB="0" distL="0" distR="0" wp14:anchorId="2949ED0F" wp14:editId="785E38AA">
            <wp:extent cx="4690458" cy="6896100"/>
            <wp:effectExtent l="0" t="0" r="0" b="0"/>
            <wp:docPr id="1221209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09594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3289" cy="690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DEC7" w14:textId="77777777" w:rsidR="00C6592C" w:rsidRDefault="00C6592C" w:rsidP="00C6592C">
      <w:pPr>
        <w:pStyle w:val="ListParagraph"/>
      </w:pPr>
    </w:p>
    <w:p w14:paraId="187EFABB" w14:textId="77777777" w:rsidR="002A2A52" w:rsidRPr="002A2A52" w:rsidRDefault="002A2A52" w:rsidP="002A2A52"/>
    <w:p w14:paraId="3A5D415A" w14:textId="7D33ED62" w:rsidR="00E85C65" w:rsidRDefault="00E85C65" w:rsidP="003919C1">
      <w:pPr>
        <w:pStyle w:val="Heading1"/>
        <w:numPr>
          <w:ilvl w:val="0"/>
          <w:numId w:val="16"/>
        </w:numPr>
      </w:pPr>
      <w:bookmarkStart w:id="13" w:name="_Toc188049987"/>
      <w:r>
        <w:lastRenderedPageBreak/>
        <w:t>Decorator</w:t>
      </w:r>
      <w:bookmarkEnd w:id="13"/>
    </w:p>
    <w:p w14:paraId="71D7BCBD" w14:textId="3B925607" w:rsidR="002A2A52" w:rsidRDefault="002A2A52" w:rsidP="003919C1">
      <w:pPr>
        <w:pStyle w:val="Heading3"/>
        <w:numPr>
          <w:ilvl w:val="1"/>
          <w:numId w:val="16"/>
        </w:numPr>
      </w:pPr>
      <w:bookmarkStart w:id="14" w:name="_Toc188049988"/>
      <w:r>
        <w:t>Component</w:t>
      </w:r>
      <w:bookmarkEnd w:id="14"/>
    </w:p>
    <w:p w14:paraId="307941C4" w14:textId="6826DD48" w:rsidR="002A2A52" w:rsidRDefault="0053233F" w:rsidP="002A2A52">
      <w:r w:rsidRPr="0053233F">
        <w:drawing>
          <wp:anchor distT="0" distB="0" distL="114300" distR="114300" simplePos="0" relativeHeight="251663872" behindDoc="1" locked="0" layoutInCell="1" allowOverlap="1" wp14:anchorId="6053D631" wp14:editId="55985FE5">
            <wp:simplePos x="0" y="0"/>
            <wp:positionH relativeFrom="column">
              <wp:posOffset>0</wp:posOffset>
            </wp:positionH>
            <wp:positionV relativeFrom="paragraph">
              <wp:posOffset>78740</wp:posOffset>
            </wp:positionV>
            <wp:extent cx="4663440" cy="5323554"/>
            <wp:effectExtent l="0" t="0" r="3810" b="0"/>
            <wp:wrapTight wrapText="bothSides">
              <wp:wrapPolygon edited="0">
                <wp:start x="0" y="0"/>
                <wp:lineTo x="0" y="21489"/>
                <wp:lineTo x="21529" y="21489"/>
                <wp:lineTo x="21529" y="0"/>
                <wp:lineTo x="0" y="0"/>
              </wp:wrapPolygon>
            </wp:wrapTight>
            <wp:docPr id="199409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9841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32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C118C" w14:textId="7A8EA34F" w:rsidR="0053233F" w:rsidRPr="002A2A52" w:rsidRDefault="0053233F" w:rsidP="002A2A52"/>
    <w:p w14:paraId="13B8511D" w14:textId="77777777" w:rsidR="002A2A52" w:rsidRDefault="002A2A52" w:rsidP="002A2A52"/>
    <w:p w14:paraId="777CAEE5" w14:textId="77777777" w:rsidR="002A2A52" w:rsidRDefault="002A2A52" w:rsidP="002A2A52"/>
    <w:p w14:paraId="795D1FA0" w14:textId="37F8EEEB" w:rsidR="0053233F" w:rsidRDefault="0053233F" w:rsidP="002A2A52"/>
    <w:p w14:paraId="5C8A17D9" w14:textId="77777777" w:rsidR="0053233F" w:rsidRDefault="0053233F" w:rsidP="002A2A52"/>
    <w:p w14:paraId="7F4C9B7E" w14:textId="5488CFC9" w:rsidR="0053233F" w:rsidRDefault="0053233F" w:rsidP="002A2A52"/>
    <w:p w14:paraId="564089E5" w14:textId="3BB905B6" w:rsidR="0053233F" w:rsidRDefault="0053233F" w:rsidP="002A2A52"/>
    <w:p w14:paraId="13A1EF35" w14:textId="6761140C" w:rsidR="0053233F" w:rsidRDefault="0053233F" w:rsidP="002A2A52"/>
    <w:p w14:paraId="4A44B65B" w14:textId="77777777" w:rsidR="0053233F" w:rsidRDefault="0053233F" w:rsidP="002A2A52"/>
    <w:p w14:paraId="371F9460" w14:textId="0C7E78E2" w:rsidR="0053233F" w:rsidRDefault="0053233F" w:rsidP="002A2A52"/>
    <w:p w14:paraId="7EF68CD6" w14:textId="77777777" w:rsidR="0053233F" w:rsidRDefault="0053233F" w:rsidP="002A2A52"/>
    <w:p w14:paraId="50DCC8FA" w14:textId="77777777" w:rsidR="0053233F" w:rsidRDefault="0053233F" w:rsidP="002A2A52"/>
    <w:p w14:paraId="2CAC9645" w14:textId="77777777" w:rsidR="0053233F" w:rsidRDefault="0053233F" w:rsidP="002A2A52"/>
    <w:p w14:paraId="4A9D1BBB" w14:textId="77777777" w:rsidR="0053233F" w:rsidRDefault="0053233F" w:rsidP="002A2A52"/>
    <w:p w14:paraId="41F0AD65" w14:textId="5855EFDB" w:rsidR="0053233F" w:rsidRDefault="0053233F" w:rsidP="002A2A52">
      <w:r w:rsidRPr="0053233F">
        <w:drawing>
          <wp:anchor distT="0" distB="0" distL="114300" distR="114300" simplePos="0" relativeHeight="251664896" behindDoc="1" locked="0" layoutInCell="1" allowOverlap="1" wp14:anchorId="4DD5C302" wp14:editId="4144B06A">
            <wp:simplePos x="0" y="0"/>
            <wp:positionH relativeFrom="margin">
              <wp:posOffset>2034540</wp:posOffset>
            </wp:positionH>
            <wp:positionV relativeFrom="paragraph">
              <wp:posOffset>287020</wp:posOffset>
            </wp:positionV>
            <wp:extent cx="3954780" cy="2446020"/>
            <wp:effectExtent l="0" t="0" r="7620" b="0"/>
            <wp:wrapTight wrapText="bothSides">
              <wp:wrapPolygon edited="0">
                <wp:start x="0" y="0"/>
                <wp:lineTo x="0" y="21364"/>
                <wp:lineTo x="21538" y="21364"/>
                <wp:lineTo x="21538" y="0"/>
                <wp:lineTo x="0" y="0"/>
              </wp:wrapPolygon>
            </wp:wrapTight>
            <wp:docPr id="1138924087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24087" name="Picture 1" descr="A computer screen shot of cod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01DFA" w14:textId="1C637E7C" w:rsidR="0053233F" w:rsidRDefault="0053233F" w:rsidP="002A2A52"/>
    <w:p w14:paraId="33AC0ACB" w14:textId="77777777" w:rsidR="0053233F" w:rsidRDefault="0053233F" w:rsidP="002A2A52"/>
    <w:p w14:paraId="6ED79675" w14:textId="77777777" w:rsidR="0053233F" w:rsidRDefault="0053233F" w:rsidP="002A2A52"/>
    <w:p w14:paraId="185B208A" w14:textId="77777777" w:rsidR="0053233F" w:rsidRDefault="0053233F" w:rsidP="002A2A52"/>
    <w:p w14:paraId="3101AD68" w14:textId="141A8466" w:rsidR="0053233F" w:rsidRDefault="0053233F" w:rsidP="002A2A52"/>
    <w:p w14:paraId="3B0DB5C7" w14:textId="77777777" w:rsidR="0053233F" w:rsidRPr="002A2A52" w:rsidRDefault="0053233F" w:rsidP="002A2A52"/>
    <w:p w14:paraId="698983AA" w14:textId="38900E9E" w:rsidR="002A2A52" w:rsidRDefault="002A2A52" w:rsidP="003919C1">
      <w:pPr>
        <w:pStyle w:val="Heading3"/>
        <w:numPr>
          <w:ilvl w:val="1"/>
          <w:numId w:val="16"/>
        </w:numPr>
      </w:pPr>
      <w:bookmarkStart w:id="15" w:name="_Toc188049989"/>
      <w:r>
        <w:lastRenderedPageBreak/>
        <w:t>Concrete Component</w:t>
      </w:r>
      <w:bookmarkEnd w:id="15"/>
      <w:r>
        <w:t xml:space="preserve"> </w:t>
      </w:r>
    </w:p>
    <w:p w14:paraId="72CD9638" w14:textId="098D83B1" w:rsidR="00D0090F" w:rsidRPr="00D0090F" w:rsidRDefault="00D0090F" w:rsidP="00D0090F">
      <w:r w:rsidRPr="00D0090F">
        <w:drawing>
          <wp:anchor distT="0" distB="0" distL="114300" distR="114300" simplePos="0" relativeHeight="251665920" behindDoc="1" locked="0" layoutInCell="1" allowOverlap="1" wp14:anchorId="42D03F72" wp14:editId="31F79F36">
            <wp:simplePos x="0" y="0"/>
            <wp:positionH relativeFrom="margin">
              <wp:posOffset>-274320</wp:posOffset>
            </wp:positionH>
            <wp:positionV relativeFrom="paragraph">
              <wp:posOffset>138430</wp:posOffset>
            </wp:positionV>
            <wp:extent cx="5113020" cy="6822440"/>
            <wp:effectExtent l="0" t="0" r="0" b="0"/>
            <wp:wrapTight wrapText="bothSides">
              <wp:wrapPolygon edited="0">
                <wp:start x="0" y="0"/>
                <wp:lineTo x="0" y="21532"/>
                <wp:lineTo x="21487" y="21532"/>
                <wp:lineTo x="21487" y="0"/>
                <wp:lineTo x="0" y="0"/>
              </wp:wrapPolygon>
            </wp:wrapTight>
            <wp:docPr id="36205258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52583" name="Picture 1" descr="A screen shot of a computer pro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116A3" w14:textId="0BFF9537" w:rsidR="0053233F" w:rsidRDefault="0053233F" w:rsidP="0053233F"/>
    <w:p w14:paraId="08826B6D" w14:textId="77777777" w:rsidR="00D0090F" w:rsidRDefault="00D0090F" w:rsidP="0053233F"/>
    <w:p w14:paraId="0DA4C25D" w14:textId="77777777" w:rsidR="00D0090F" w:rsidRDefault="00D0090F" w:rsidP="0053233F"/>
    <w:p w14:paraId="024F8534" w14:textId="77777777" w:rsidR="00D0090F" w:rsidRDefault="00D0090F" w:rsidP="0053233F"/>
    <w:p w14:paraId="3A5D37CB" w14:textId="77777777" w:rsidR="00D0090F" w:rsidRDefault="00D0090F" w:rsidP="0053233F"/>
    <w:p w14:paraId="11E20351" w14:textId="77777777" w:rsidR="00D0090F" w:rsidRDefault="00D0090F" w:rsidP="0053233F"/>
    <w:p w14:paraId="47E39A3C" w14:textId="77777777" w:rsidR="00D0090F" w:rsidRDefault="00D0090F" w:rsidP="0053233F"/>
    <w:p w14:paraId="10C31F9F" w14:textId="77777777" w:rsidR="00D0090F" w:rsidRDefault="00D0090F" w:rsidP="0053233F"/>
    <w:p w14:paraId="3E07E5FA" w14:textId="77777777" w:rsidR="00D0090F" w:rsidRDefault="00D0090F" w:rsidP="0053233F"/>
    <w:p w14:paraId="577B72FF" w14:textId="77777777" w:rsidR="00D0090F" w:rsidRDefault="00D0090F" w:rsidP="0053233F"/>
    <w:p w14:paraId="762D3D6F" w14:textId="77777777" w:rsidR="00D0090F" w:rsidRDefault="00D0090F" w:rsidP="0053233F"/>
    <w:p w14:paraId="0990B90F" w14:textId="77777777" w:rsidR="00D0090F" w:rsidRDefault="00D0090F" w:rsidP="0053233F"/>
    <w:p w14:paraId="086A702A" w14:textId="77777777" w:rsidR="00D0090F" w:rsidRDefault="00D0090F" w:rsidP="0053233F"/>
    <w:p w14:paraId="01B4E31B" w14:textId="77777777" w:rsidR="00D0090F" w:rsidRDefault="00D0090F" w:rsidP="0053233F"/>
    <w:p w14:paraId="299ABD6C" w14:textId="77777777" w:rsidR="00D0090F" w:rsidRDefault="00D0090F" w:rsidP="0053233F"/>
    <w:p w14:paraId="2E32FD80" w14:textId="77777777" w:rsidR="00D0090F" w:rsidRDefault="00D0090F" w:rsidP="0053233F"/>
    <w:p w14:paraId="614BEFFB" w14:textId="77777777" w:rsidR="00D0090F" w:rsidRDefault="00D0090F" w:rsidP="0053233F"/>
    <w:p w14:paraId="3EF09BEC" w14:textId="77777777" w:rsidR="00D0090F" w:rsidRDefault="00D0090F" w:rsidP="0053233F"/>
    <w:p w14:paraId="547A5A79" w14:textId="77777777" w:rsidR="00D0090F" w:rsidRDefault="00D0090F" w:rsidP="0053233F"/>
    <w:p w14:paraId="5DC6B60E" w14:textId="77777777" w:rsidR="00D0090F" w:rsidRDefault="00D0090F" w:rsidP="0053233F"/>
    <w:p w14:paraId="2B9CD369" w14:textId="77777777" w:rsidR="0053233F" w:rsidRDefault="0053233F" w:rsidP="0053233F"/>
    <w:p w14:paraId="510DE267" w14:textId="77777777" w:rsidR="00D0090F" w:rsidRDefault="00D0090F" w:rsidP="0053233F"/>
    <w:p w14:paraId="22934424" w14:textId="77777777" w:rsidR="0053233F" w:rsidRPr="0053233F" w:rsidRDefault="0053233F" w:rsidP="0053233F"/>
    <w:p w14:paraId="3C395AA3" w14:textId="77777777" w:rsidR="002A2A52" w:rsidRDefault="002A2A52" w:rsidP="003919C1">
      <w:pPr>
        <w:pStyle w:val="Heading3"/>
        <w:numPr>
          <w:ilvl w:val="1"/>
          <w:numId w:val="16"/>
        </w:numPr>
      </w:pPr>
      <w:bookmarkStart w:id="16" w:name="_Toc188049990"/>
      <w:r>
        <w:lastRenderedPageBreak/>
        <w:t>Base Decorator</w:t>
      </w:r>
      <w:bookmarkEnd w:id="16"/>
    </w:p>
    <w:p w14:paraId="2C0D08F5" w14:textId="39F26F28" w:rsidR="00D0090F" w:rsidRPr="00D0090F" w:rsidRDefault="00D0090F" w:rsidP="00D0090F">
      <w:r w:rsidRPr="00D0090F">
        <w:drawing>
          <wp:inline distT="0" distB="0" distL="0" distR="0" wp14:anchorId="249F2514" wp14:editId="4E8459C6">
            <wp:extent cx="4556760" cy="7191136"/>
            <wp:effectExtent l="0" t="0" r="0" b="0"/>
            <wp:docPr id="9359025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02523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0179" cy="71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0ADF" w14:textId="77777777" w:rsidR="00D0090F" w:rsidRPr="00D0090F" w:rsidRDefault="00D0090F" w:rsidP="00D0090F"/>
    <w:p w14:paraId="5FD106D1" w14:textId="0B52100F" w:rsidR="002A2A52" w:rsidRDefault="00D0090F" w:rsidP="003919C1">
      <w:pPr>
        <w:pStyle w:val="Heading3"/>
        <w:numPr>
          <w:ilvl w:val="1"/>
          <w:numId w:val="16"/>
        </w:numPr>
      </w:pPr>
      <w:bookmarkStart w:id="17" w:name="_Toc188049991"/>
      <w:r w:rsidRPr="00D0090F">
        <w:lastRenderedPageBreak/>
        <w:drawing>
          <wp:anchor distT="0" distB="0" distL="114300" distR="114300" simplePos="0" relativeHeight="251668992" behindDoc="1" locked="0" layoutInCell="1" allowOverlap="1" wp14:anchorId="3DB11180" wp14:editId="198D209B">
            <wp:simplePos x="0" y="0"/>
            <wp:positionH relativeFrom="column">
              <wp:posOffset>2369820</wp:posOffset>
            </wp:positionH>
            <wp:positionV relativeFrom="paragraph">
              <wp:posOffset>114300</wp:posOffset>
            </wp:positionV>
            <wp:extent cx="4049395" cy="4937760"/>
            <wp:effectExtent l="0" t="0" r="8255" b="0"/>
            <wp:wrapTight wrapText="bothSides">
              <wp:wrapPolygon edited="0">
                <wp:start x="0" y="0"/>
                <wp:lineTo x="0" y="21500"/>
                <wp:lineTo x="21542" y="21500"/>
                <wp:lineTo x="21542" y="0"/>
                <wp:lineTo x="0" y="0"/>
              </wp:wrapPolygon>
            </wp:wrapTight>
            <wp:docPr id="9201162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16298" name="Picture 1" descr="A screen shot of a computer pr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090F">
        <w:drawing>
          <wp:anchor distT="0" distB="0" distL="114300" distR="114300" simplePos="0" relativeHeight="251667968" behindDoc="1" locked="0" layoutInCell="1" allowOverlap="1" wp14:anchorId="2BE11905" wp14:editId="3FAF5694">
            <wp:simplePos x="0" y="0"/>
            <wp:positionH relativeFrom="column">
              <wp:posOffset>-967740</wp:posOffset>
            </wp:positionH>
            <wp:positionV relativeFrom="paragraph">
              <wp:posOffset>251460</wp:posOffset>
            </wp:positionV>
            <wp:extent cx="3592830" cy="4747260"/>
            <wp:effectExtent l="0" t="0" r="7620" b="0"/>
            <wp:wrapTight wrapText="bothSides">
              <wp:wrapPolygon edited="0">
                <wp:start x="0" y="0"/>
                <wp:lineTo x="0" y="21496"/>
                <wp:lineTo x="21531" y="21496"/>
                <wp:lineTo x="21531" y="0"/>
                <wp:lineTo x="0" y="0"/>
              </wp:wrapPolygon>
            </wp:wrapTight>
            <wp:docPr id="13434230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3015" name="Picture 1" descr="A screenshot of a computer pro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A52">
        <w:t>Concrete Decorators</w:t>
      </w:r>
      <w:bookmarkEnd w:id="17"/>
    </w:p>
    <w:p w14:paraId="0D891744" w14:textId="5A1FA6E2" w:rsidR="00D0090F" w:rsidRPr="00D0090F" w:rsidRDefault="00D0090F" w:rsidP="00D0090F"/>
    <w:p w14:paraId="4FA135EF" w14:textId="1B7DEBF0" w:rsidR="002A2A52" w:rsidRPr="002A2A52" w:rsidRDefault="002A2A52" w:rsidP="002A2A52">
      <w:pPr>
        <w:pStyle w:val="Heading3"/>
        <w:ind w:left="720"/>
      </w:pPr>
      <w:r>
        <w:t xml:space="preserve"> </w:t>
      </w:r>
    </w:p>
    <w:p w14:paraId="0814851E" w14:textId="223CD2C3" w:rsidR="002A2A52" w:rsidRDefault="002A2A52" w:rsidP="002A2A52"/>
    <w:p w14:paraId="37222AE7" w14:textId="34E4B868" w:rsidR="002A2A52" w:rsidRDefault="002A2A52" w:rsidP="002A2A52"/>
    <w:p w14:paraId="5CBF5D7D" w14:textId="0A8FC97C" w:rsidR="002A2A52" w:rsidRDefault="002A2A52" w:rsidP="002A2A52"/>
    <w:p w14:paraId="2396636A" w14:textId="7DFAF230" w:rsidR="002A2A52" w:rsidRDefault="002A2A52" w:rsidP="002A2A52"/>
    <w:p w14:paraId="0A52F4E6" w14:textId="0CDCAFE9" w:rsidR="002A2A52" w:rsidRDefault="002A2A52" w:rsidP="002A2A52"/>
    <w:p w14:paraId="7472BDD4" w14:textId="345336D5" w:rsidR="002A2A52" w:rsidRPr="002A2A52" w:rsidRDefault="00D0090F" w:rsidP="00D0090F">
      <w:r w:rsidRPr="00D0090F">
        <w:drawing>
          <wp:anchor distT="0" distB="0" distL="114300" distR="114300" simplePos="0" relativeHeight="251666944" behindDoc="1" locked="0" layoutInCell="1" allowOverlap="1" wp14:anchorId="2746E9F5" wp14:editId="0609A832">
            <wp:simplePos x="0" y="0"/>
            <wp:positionH relativeFrom="column">
              <wp:posOffset>472440</wp:posOffset>
            </wp:positionH>
            <wp:positionV relativeFrom="paragraph">
              <wp:posOffset>-2372995</wp:posOffset>
            </wp:positionV>
            <wp:extent cx="3519805" cy="3032760"/>
            <wp:effectExtent l="0" t="0" r="4445" b="0"/>
            <wp:wrapTight wrapText="bothSides">
              <wp:wrapPolygon edited="0">
                <wp:start x="0" y="0"/>
                <wp:lineTo x="0" y="21437"/>
                <wp:lineTo x="21510" y="21437"/>
                <wp:lineTo x="21510" y="0"/>
                <wp:lineTo x="0" y="0"/>
              </wp:wrapPolygon>
            </wp:wrapTight>
            <wp:docPr id="126750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0324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0069C" w14:textId="60A84550" w:rsidR="00E85C65" w:rsidRDefault="001B0F35" w:rsidP="003919C1">
      <w:pPr>
        <w:pStyle w:val="Heading1"/>
        <w:numPr>
          <w:ilvl w:val="0"/>
          <w:numId w:val="16"/>
        </w:numPr>
      </w:pPr>
      <w:bookmarkStart w:id="18" w:name="_Toc188049992"/>
      <w:r w:rsidRPr="001B0F35">
        <w:lastRenderedPageBreak/>
        <w:drawing>
          <wp:anchor distT="0" distB="0" distL="114300" distR="114300" simplePos="0" relativeHeight="251687424" behindDoc="1" locked="0" layoutInCell="1" allowOverlap="1" wp14:anchorId="1010857A" wp14:editId="65A5D547">
            <wp:simplePos x="0" y="0"/>
            <wp:positionH relativeFrom="column">
              <wp:posOffset>1996440</wp:posOffset>
            </wp:positionH>
            <wp:positionV relativeFrom="paragraph">
              <wp:posOffset>91440</wp:posOffset>
            </wp:positionV>
            <wp:extent cx="4236720" cy="3715385"/>
            <wp:effectExtent l="0" t="0" r="0" b="0"/>
            <wp:wrapTight wrapText="bothSides">
              <wp:wrapPolygon edited="0">
                <wp:start x="0" y="0"/>
                <wp:lineTo x="0" y="21486"/>
                <wp:lineTo x="21464" y="21486"/>
                <wp:lineTo x="21464" y="0"/>
                <wp:lineTo x="0" y="0"/>
              </wp:wrapPolygon>
            </wp:wrapTight>
            <wp:docPr id="14746572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7268" name="Picture 1" descr="A screen shot of a computer pro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C65">
        <w:t>Factory</w:t>
      </w:r>
      <w:bookmarkEnd w:id="18"/>
    </w:p>
    <w:p w14:paraId="70B94918" w14:textId="2F1C02E8" w:rsidR="001B0F35" w:rsidRDefault="001B0F35" w:rsidP="001B0F35">
      <w:pPr>
        <w:pStyle w:val="Heading3"/>
        <w:numPr>
          <w:ilvl w:val="1"/>
          <w:numId w:val="16"/>
        </w:numPr>
      </w:pPr>
      <w:bookmarkStart w:id="19" w:name="_Toc188049993"/>
      <w:r w:rsidRPr="001B0F35">
        <w:drawing>
          <wp:anchor distT="0" distB="0" distL="114300" distR="114300" simplePos="0" relativeHeight="251686400" behindDoc="1" locked="0" layoutInCell="1" allowOverlap="1" wp14:anchorId="163FA65D" wp14:editId="11D99073">
            <wp:simplePos x="0" y="0"/>
            <wp:positionH relativeFrom="margin">
              <wp:posOffset>-883920</wp:posOffset>
            </wp:positionH>
            <wp:positionV relativeFrom="paragraph">
              <wp:posOffset>450850</wp:posOffset>
            </wp:positionV>
            <wp:extent cx="3154680" cy="3805555"/>
            <wp:effectExtent l="0" t="0" r="7620" b="4445"/>
            <wp:wrapTight wrapText="bothSides">
              <wp:wrapPolygon edited="0">
                <wp:start x="0" y="0"/>
                <wp:lineTo x="0" y="21517"/>
                <wp:lineTo x="21522" y="21517"/>
                <wp:lineTo x="21522" y="0"/>
                <wp:lineTo x="0" y="0"/>
              </wp:wrapPolygon>
            </wp:wrapTight>
            <wp:docPr id="5440189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18927" name="Picture 1" descr="A screen shot of a computer pr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Product</w:t>
      </w:r>
      <w:bookmarkEnd w:id="19"/>
    </w:p>
    <w:p w14:paraId="54FB0F99" w14:textId="0D2CB840" w:rsidR="001B0F35" w:rsidRPr="001B0F35" w:rsidRDefault="001B0F35" w:rsidP="001B0F35">
      <w:pPr>
        <w:pStyle w:val="ListParagraph"/>
      </w:pPr>
    </w:p>
    <w:p w14:paraId="53FB9198" w14:textId="3119F6D3" w:rsidR="00F325B1" w:rsidRPr="00F325B1" w:rsidRDefault="00F325B1" w:rsidP="00F325B1"/>
    <w:p w14:paraId="4471C26C" w14:textId="0C44AD81" w:rsidR="00D0090F" w:rsidRDefault="001B0F35" w:rsidP="00D0090F">
      <w:r w:rsidRPr="001B0F35">
        <w:drawing>
          <wp:anchor distT="0" distB="0" distL="114300" distR="114300" simplePos="0" relativeHeight="251688448" behindDoc="1" locked="0" layoutInCell="1" allowOverlap="1" wp14:anchorId="1A51EE9D" wp14:editId="1BFFFE39">
            <wp:simplePos x="0" y="0"/>
            <wp:positionH relativeFrom="margin">
              <wp:posOffset>297180</wp:posOffset>
            </wp:positionH>
            <wp:positionV relativeFrom="paragraph">
              <wp:posOffset>132715</wp:posOffset>
            </wp:positionV>
            <wp:extent cx="4716780" cy="3227705"/>
            <wp:effectExtent l="0" t="0" r="7620" b="0"/>
            <wp:wrapTight wrapText="bothSides">
              <wp:wrapPolygon edited="0">
                <wp:start x="0" y="0"/>
                <wp:lineTo x="0" y="21417"/>
                <wp:lineTo x="21548" y="21417"/>
                <wp:lineTo x="21548" y="0"/>
                <wp:lineTo x="0" y="0"/>
              </wp:wrapPolygon>
            </wp:wrapTight>
            <wp:docPr id="135074535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45356" name="Picture 1" descr="A computer screen shot of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23E79" w14:textId="109CD2E8" w:rsidR="00D0090F" w:rsidRDefault="00D0090F" w:rsidP="00D0090F"/>
    <w:p w14:paraId="209327D7" w14:textId="48368F58" w:rsidR="00D0090F" w:rsidRDefault="00D0090F" w:rsidP="00D0090F"/>
    <w:p w14:paraId="78238759" w14:textId="1D6A966D" w:rsidR="00D0090F" w:rsidRDefault="00D0090F" w:rsidP="00D0090F"/>
    <w:p w14:paraId="20520132" w14:textId="05B0DF61" w:rsidR="00D0090F" w:rsidRDefault="00D0090F" w:rsidP="00D0090F"/>
    <w:p w14:paraId="1E703242" w14:textId="2A186BC0" w:rsidR="00D0090F" w:rsidRDefault="00D0090F" w:rsidP="00D0090F"/>
    <w:p w14:paraId="555F7514" w14:textId="047A2FEC" w:rsidR="00D0090F" w:rsidRDefault="00D0090F" w:rsidP="00D0090F"/>
    <w:p w14:paraId="196D4C2D" w14:textId="1B996C59" w:rsidR="00D0090F" w:rsidRDefault="00D0090F" w:rsidP="00D0090F"/>
    <w:p w14:paraId="33BD9D7C" w14:textId="0E077C0A" w:rsidR="00D0090F" w:rsidRDefault="00D0090F" w:rsidP="00D0090F"/>
    <w:p w14:paraId="5D418D75" w14:textId="45D6C826" w:rsidR="00D0090F" w:rsidRDefault="00D0090F" w:rsidP="00D0090F"/>
    <w:p w14:paraId="4B344EA1" w14:textId="679936A9" w:rsidR="00D0090F" w:rsidRDefault="00D0090F" w:rsidP="00D0090F"/>
    <w:p w14:paraId="4EC769A5" w14:textId="36D439B0" w:rsidR="00D0090F" w:rsidRDefault="003204B4" w:rsidP="001B0F35">
      <w:pPr>
        <w:pStyle w:val="Heading3"/>
        <w:numPr>
          <w:ilvl w:val="1"/>
          <w:numId w:val="16"/>
        </w:numPr>
      </w:pPr>
      <w:bookmarkStart w:id="20" w:name="_Toc188049994"/>
      <w:r w:rsidRPr="003204B4">
        <w:lastRenderedPageBreak/>
        <w:drawing>
          <wp:anchor distT="0" distB="0" distL="114300" distR="114300" simplePos="0" relativeHeight="251689472" behindDoc="1" locked="0" layoutInCell="1" allowOverlap="1" wp14:anchorId="72B693ED" wp14:editId="1CBA3C99">
            <wp:simplePos x="0" y="0"/>
            <wp:positionH relativeFrom="column">
              <wp:posOffset>-822960</wp:posOffset>
            </wp:positionH>
            <wp:positionV relativeFrom="paragraph">
              <wp:posOffset>231140</wp:posOffset>
            </wp:positionV>
            <wp:extent cx="3900805" cy="4705985"/>
            <wp:effectExtent l="0" t="0" r="4445" b="0"/>
            <wp:wrapTight wrapText="bothSides">
              <wp:wrapPolygon edited="0">
                <wp:start x="0" y="0"/>
                <wp:lineTo x="0" y="21510"/>
                <wp:lineTo x="21519" y="21510"/>
                <wp:lineTo x="21519" y="0"/>
                <wp:lineTo x="0" y="0"/>
              </wp:wrapPolygon>
            </wp:wrapTight>
            <wp:docPr id="7274098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09895" name="Picture 1" descr="A screen 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F35">
        <w:t>Concrete Products</w:t>
      </w:r>
      <w:bookmarkEnd w:id="20"/>
    </w:p>
    <w:p w14:paraId="5D4AF6E1" w14:textId="764E59B4" w:rsidR="001B0F35" w:rsidRPr="001B0F35" w:rsidRDefault="001B0F35" w:rsidP="001B0F35">
      <w:pPr>
        <w:pStyle w:val="ListParagraph"/>
      </w:pPr>
    </w:p>
    <w:p w14:paraId="788B21DD" w14:textId="77777777" w:rsidR="00D0090F" w:rsidRDefault="00D0090F" w:rsidP="00D0090F"/>
    <w:p w14:paraId="4F13BA66" w14:textId="064D45A8" w:rsidR="00D0090F" w:rsidRDefault="00D0090F" w:rsidP="00D0090F"/>
    <w:p w14:paraId="11A97FAE" w14:textId="0F3DD76C" w:rsidR="00D0090F" w:rsidRDefault="00D0090F" w:rsidP="00D0090F"/>
    <w:p w14:paraId="7DFF9982" w14:textId="2EDBB8DC" w:rsidR="00D0090F" w:rsidRDefault="00D0090F" w:rsidP="00D0090F"/>
    <w:p w14:paraId="0FC4C9D0" w14:textId="275B0728" w:rsidR="00D0090F" w:rsidRDefault="00D0090F" w:rsidP="00D0090F"/>
    <w:p w14:paraId="1FF62EAD" w14:textId="4210A97B" w:rsidR="00D0090F" w:rsidRDefault="00D0090F" w:rsidP="00D0090F"/>
    <w:p w14:paraId="5F385347" w14:textId="7EAEA9B3" w:rsidR="00D0090F" w:rsidRDefault="00D0090F" w:rsidP="00D0090F"/>
    <w:p w14:paraId="380026E4" w14:textId="77777777" w:rsidR="00D0090F" w:rsidRDefault="00D0090F" w:rsidP="00D0090F"/>
    <w:p w14:paraId="626F2DC4" w14:textId="7C77E855" w:rsidR="00D0090F" w:rsidRDefault="00D0090F" w:rsidP="00D0090F"/>
    <w:p w14:paraId="64C79907" w14:textId="068D357D" w:rsidR="00D0090F" w:rsidRDefault="00D0090F" w:rsidP="00D0090F"/>
    <w:p w14:paraId="244B6104" w14:textId="1F18EE4E" w:rsidR="00D0090F" w:rsidRDefault="0017712A" w:rsidP="00D0090F">
      <w:r w:rsidRPr="003204B4">
        <w:drawing>
          <wp:anchor distT="0" distB="0" distL="114300" distR="114300" simplePos="0" relativeHeight="251690496" behindDoc="1" locked="0" layoutInCell="1" allowOverlap="1" wp14:anchorId="692B35D4" wp14:editId="3FDD3B05">
            <wp:simplePos x="0" y="0"/>
            <wp:positionH relativeFrom="margin">
              <wp:posOffset>1645920</wp:posOffset>
            </wp:positionH>
            <wp:positionV relativeFrom="paragraph">
              <wp:posOffset>337820</wp:posOffset>
            </wp:positionV>
            <wp:extent cx="4381500" cy="3964305"/>
            <wp:effectExtent l="0" t="0" r="0" b="0"/>
            <wp:wrapTight wrapText="bothSides">
              <wp:wrapPolygon edited="0">
                <wp:start x="0" y="0"/>
                <wp:lineTo x="0" y="21486"/>
                <wp:lineTo x="21506" y="21486"/>
                <wp:lineTo x="21506" y="0"/>
                <wp:lineTo x="0" y="0"/>
              </wp:wrapPolygon>
            </wp:wrapTight>
            <wp:docPr id="13179135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13591" name="Picture 1" descr="A screen shot of a computer pr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F81CF" w14:textId="77777777" w:rsidR="0017712A" w:rsidRPr="0017712A" w:rsidRDefault="0017712A" w:rsidP="0017712A"/>
    <w:p w14:paraId="00B4CCE4" w14:textId="77777777" w:rsidR="0017712A" w:rsidRPr="0017712A" w:rsidRDefault="0017712A" w:rsidP="0017712A"/>
    <w:p w14:paraId="2A5EC521" w14:textId="77777777" w:rsidR="0017712A" w:rsidRPr="0017712A" w:rsidRDefault="0017712A" w:rsidP="0017712A"/>
    <w:p w14:paraId="4B5895DB" w14:textId="77777777" w:rsidR="0017712A" w:rsidRPr="0017712A" w:rsidRDefault="0017712A" w:rsidP="0017712A"/>
    <w:p w14:paraId="7C53FECF" w14:textId="77777777" w:rsidR="0017712A" w:rsidRDefault="0017712A" w:rsidP="0017712A"/>
    <w:p w14:paraId="22486316" w14:textId="77777777" w:rsidR="0017712A" w:rsidRDefault="0017712A" w:rsidP="0017712A"/>
    <w:p w14:paraId="09B4FFC2" w14:textId="77777777" w:rsidR="0017712A" w:rsidRDefault="0017712A" w:rsidP="0017712A"/>
    <w:p w14:paraId="2F70ADFE" w14:textId="77777777" w:rsidR="0017712A" w:rsidRDefault="0017712A" w:rsidP="0017712A"/>
    <w:p w14:paraId="34B99A68" w14:textId="77777777" w:rsidR="00480FAC" w:rsidRDefault="00480FAC" w:rsidP="00480FAC"/>
    <w:p w14:paraId="012BA0E2" w14:textId="53323211" w:rsidR="0017712A" w:rsidRDefault="00480FAC" w:rsidP="00480FAC">
      <w:r w:rsidRPr="0017712A">
        <w:lastRenderedPageBreak/>
        <w:drawing>
          <wp:anchor distT="0" distB="0" distL="114300" distR="114300" simplePos="0" relativeHeight="251692544" behindDoc="1" locked="0" layoutInCell="1" allowOverlap="1" wp14:anchorId="70A9635D" wp14:editId="30A4C0FA">
            <wp:simplePos x="0" y="0"/>
            <wp:positionH relativeFrom="column">
              <wp:posOffset>2466975</wp:posOffset>
            </wp:positionH>
            <wp:positionV relativeFrom="paragraph">
              <wp:posOffset>0</wp:posOffset>
            </wp:positionV>
            <wp:extent cx="3381375" cy="3267710"/>
            <wp:effectExtent l="0" t="0" r="9525" b="8890"/>
            <wp:wrapTight wrapText="bothSides">
              <wp:wrapPolygon edited="0">
                <wp:start x="0" y="0"/>
                <wp:lineTo x="0" y="21533"/>
                <wp:lineTo x="21539" y="21533"/>
                <wp:lineTo x="21539" y="0"/>
                <wp:lineTo x="0" y="0"/>
              </wp:wrapPolygon>
            </wp:wrapTight>
            <wp:docPr id="8302720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72072" name="Picture 1" descr="A screen shot of a computer pro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712A">
        <w:drawing>
          <wp:anchor distT="0" distB="0" distL="114300" distR="114300" simplePos="0" relativeHeight="251691520" behindDoc="1" locked="0" layoutInCell="1" allowOverlap="1" wp14:anchorId="53B4FDFE" wp14:editId="4E79C5C4">
            <wp:simplePos x="0" y="0"/>
            <wp:positionH relativeFrom="column">
              <wp:posOffset>-771525</wp:posOffset>
            </wp:positionH>
            <wp:positionV relativeFrom="paragraph">
              <wp:posOffset>0</wp:posOffset>
            </wp:positionV>
            <wp:extent cx="3067050" cy="3150235"/>
            <wp:effectExtent l="0" t="0" r="0" b="0"/>
            <wp:wrapTight wrapText="bothSides">
              <wp:wrapPolygon edited="0">
                <wp:start x="0" y="0"/>
                <wp:lineTo x="0" y="21421"/>
                <wp:lineTo x="21466" y="21421"/>
                <wp:lineTo x="21466" y="0"/>
                <wp:lineTo x="0" y="0"/>
              </wp:wrapPolygon>
            </wp:wrapTight>
            <wp:docPr id="30255885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58850" name="Picture 1" descr="A computer screen shot of a pro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99A34" w14:textId="7365022E" w:rsidR="0017712A" w:rsidRDefault="00480FAC" w:rsidP="0017712A">
      <w:r w:rsidRPr="0017712A">
        <w:drawing>
          <wp:anchor distT="0" distB="0" distL="114300" distR="114300" simplePos="0" relativeHeight="251694592" behindDoc="1" locked="0" layoutInCell="1" allowOverlap="1" wp14:anchorId="574AF83B" wp14:editId="6727DF39">
            <wp:simplePos x="0" y="0"/>
            <wp:positionH relativeFrom="margin">
              <wp:posOffset>-1012825</wp:posOffset>
            </wp:positionH>
            <wp:positionV relativeFrom="paragraph">
              <wp:posOffset>245110</wp:posOffset>
            </wp:positionV>
            <wp:extent cx="7473315" cy="800100"/>
            <wp:effectExtent l="0" t="0" r="0" b="0"/>
            <wp:wrapTight wrapText="bothSides">
              <wp:wrapPolygon edited="0">
                <wp:start x="0" y="0"/>
                <wp:lineTo x="0" y="21086"/>
                <wp:lineTo x="21528" y="21086"/>
                <wp:lineTo x="21528" y="0"/>
                <wp:lineTo x="0" y="0"/>
              </wp:wrapPolygon>
            </wp:wrapTight>
            <wp:docPr id="3767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77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31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4.3 </w:t>
      </w:r>
      <w:r>
        <w:t>Interface Creator</w:t>
      </w:r>
    </w:p>
    <w:p w14:paraId="375FA8E9" w14:textId="2FC749CC" w:rsidR="0017712A" w:rsidRDefault="0017712A" w:rsidP="0017712A"/>
    <w:p w14:paraId="07CD3E48" w14:textId="22990B15" w:rsidR="0017712A" w:rsidRDefault="000B62E3" w:rsidP="00ED124C">
      <w:pPr>
        <w:pStyle w:val="ListParagraph"/>
        <w:numPr>
          <w:ilvl w:val="1"/>
          <w:numId w:val="16"/>
        </w:numPr>
      </w:pPr>
      <w:r w:rsidRPr="00480FAC">
        <w:drawing>
          <wp:anchor distT="0" distB="0" distL="114300" distR="114300" simplePos="0" relativeHeight="251695616" behindDoc="1" locked="0" layoutInCell="1" allowOverlap="1" wp14:anchorId="648932F9" wp14:editId="7BD5ABAC">
            <wp:simplePos x="0" y="0"/>
            <wp:positionH relativeFrom="margin">
              <wp:posOffset>-221797</wp:posOffset>
            </wp:positionH>
            <wp:positionV relativeFrom="paragraph">
              <wp:posOffset>257266</wp:posOffset>
            </wp:positionV>
            <wp:extent cx="5486400" cy="2155190"/>
            <wp:effectExtent l="0" t="0" r="0" b="0"/>
            <wp:wrapTight wrapText="bothSides">
              <wp:wrapPolygon edited="0">
                <wp:start x="0" y="0"/>
                <wp:lineTo x="0" y="21384"/>
                <wp:lineTo x="21525" y="21384"/>
                <wp:lineTo x="21525" y="0"/>
                <wp:lineTo x="0" y="0"/>
              </wp:wrapPolygon>
            </wp:wrapTight>
            <wp:docPr id="7015243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24386" name="Picture 1" descr="A computer screen shot of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0FAC">
        <w:t>Concrete Creator</w:t>
      </w:r>
    </w:p>
    <w:p w14:paraId="6089D40E" w14:textId="77777777" w:rsidR="00ED124C" w:rsidRDefault="00ED124C" w:rsidP="00ED124C">
      <w:pPr>
        <w:pStyle w:val="ListParagraph"/>
      </w:pPr>
    </w:p>
    <w:p w14:paraId="1E33D415" w14:textId="77777777" w:rsidR="00ED124C" w:rsidRDefault="00ED124C" w:rsidP="00ED124C">
      <w:pPr>
        <w:pStyle w:val="ListParagraph"/>
      </w:pPr>
    </w:p>
    <w:p w14:paraId="709FE215" w14:textId="77777777" w:rsidR="00ED124C" w:rsidRDefault="00ED124C" w:rsidP="00ED124C">
      <w:pPr>
        <w:pStyle w:val="ListParagraph"/>
      </w:pPr>
    </w:p>
    <w:p w14:paraId="67194C18" w14:textId="77777777" w:rsidR="00ED124C" w:rsidRDefault="00ED124C" w:rsidP="00ED124C">
      <w:pPr>
        <w:pStyle w:val="ListParagraph"/>
      </w:pPr>
    </w:p>
    <w:p w14:paraId="38FCC7B6" w14:textId="620F3E96" w:rsidR="00ED124C" w:rsidRDefault="00ED124C" w:rsidP="00ED124C">
      <w:pPr>
        <w:pStyle w:val="ListParagraph"/>
      </w:pPr>
      <w:r w:rsidRPr="00ED124C">
        <w:drawing>
          <wp:inline distT="0" distB="0" distL="0" distR="0" wp14:anchorId="7DE0E544" wp14:editId="119994F8">
            <wp:extent cx="4439270" cy="6201640"/>
            <wp:effectExtent l="0" t="0" r="0" b="0"/>
            <wp:docPr id="2002942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270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33B3" w14:textId="1D0C3F37" w:rsidR="0017712A" w:rsidRPr="0017712A" w:rsidRDefault="00ED124C" w:rsidP="0017712A">
      <w:r>
        <w:t>Where type of class registered to is instantiated.</w:t>
      </w:r>
    </w:p>
    <w:p w14:paraId="024470AA" w14:textId="75DAD431" w:rsidR="00E85C65" w:rsidRDefault="00F00BD1" w:rsidP="003919C1">
      <w:pPr>
        <w:pStyle w:val="Heading1"/>
        <w:numPr>
          <w:ilvl w:val="0"/>
          <w:numId w:val="16"/>
        </w:numPr>
      </w:pPr>
      <w:bookmarkStart w:id="21" w:name="_Toc188049995"/>
      <w:r w:rsidRPr="00F00BD1">
        <w:lastRenderedPageBreak/>
        <w:drawing>
          <wp:anchor distT="0" distB="0" distL="114300" distR="114300" simplePos="0" relativeHeight="251670016" behindDoc="1" locked="0" layoutInCell="1" allowOverlap="1" wp14:anchorId="6A6D79F3" wp14:editId="48BF7798">
            <wp:simplePos x="0" y="0"/>
            <wp:positionH relativeFrom="column">
              <wp:posOffset>-754380</wp:posOffset>
            </wp:positionH>
            <wp:positionV relativeFrom="paragraph">
              <wp:posOffset>304800</wp:posOffset>
            </wp:positionV>
            <wp:extent cx="3765406" cy="7132320"/>
            <wp:effectExtent l="0" t="0" r="6985" b="0"/>
            <wp:wrapTight wrapText="bothSides">
              <wp:wrapPolygon edited="0">
                <wp:start x="0" y="0"/>
                <wp:lineTo x="0" y="21519"/>
                <wp:lineTo x="21531" y="21519"/>
                <wp:lineTo x="21531" y="0"/>
                <wp:lineTo x="0" y="0"/>
              </wp:wrapPolygon>
            </wp:wrapTight>
            <wp:docPr id="18673833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83380" name="Picture 1" descr="A screen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406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85C65">
        <w:t>SingleTon</w:t>
      </w:r>
      <w:bookmarkEnd w:id="21"/>
      <w:proofErr w:type="spellEnd"/>
    </w:p>
    <w:p w14:paraId="6EE52C70" w14:textId="4BC88C28" w:rsidR="00D0090F" w:rsidRPr="00D0090F" w:rsidRDefault="00D0090F" w:rsidP="00D0090F"/>
    <w:p w14:paraId="64558A0D" w14:textId="33B4D75E" w:rsidR="00D0090F" w:rsidRDefault="00D0090F" w:rsidP="00D0090F"/>
    <w:p w14:paraId="077F48D9" w14:textId="02E6239F" w:rsidR="00D0090F" w:rsidRDefault="00D0090F" w:rsidP="00D0090F"/>
    <w:p w14:paraId="76FCBD81" w14:textId="0660D8AE" w:rsidR="00D0090F" w:rsidRDefault="00D0090F" w:rsidP="00D0090F"/>
    <w:p w14:paraId="48E449D1" w14:textId="4DAA49D1" w:rsidR="00D0090F" w:rsidRDefault="00F00BD1" w:rsidP="00D0090F">
      <w:r w:rsidRPr="00F00BD1">
        <w:drawing>
          <wp:anchor distT="0" distB="0" distL="114300" distR="114300" simplePos="0" relativeHeight="251671040" behindDoc="1" locked="0" layoutInCell="1" allowOverlap="1" wp14:anchorId="394DBD5E" wp14:editId="339D3074">
            <wp:simplePos x="0" y="0"/>
            <wp:positionH relativeFrom="column">
              <wp:posOffset>2605405</wp:posOffset>
            </wp:positionH>
            <wp:positionV relativeFrom="paragraph">
              <wp:posOffset>335915</wp:posOffset>
            </wp:positionV>
            <wp:extent cx="3412490" cy="3779520"/>
            <wp:effectExtent l="0" t="0" r="0" b="0"/>
            <wp:wrapTight wrapText="bothSides">
              <wp:wrapPolygon edited="0">
                <wp:start x="0" y="0"/>
                <wp:lineTo x="0" y="21448"/>
                <wp:lineTo x="21463" y="21448"/>
                <wp:lineTo x="21463" y="0"/>
                <wp:lineTo x="0" y="0"/>
              </wp:wrapPolygon>
            </wp:wrapTight>
            <wp:docPr id="494834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3437" name="Picture 1" descr="A screen shot of a computer pr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CB3497" w14:textId="2B75CF5B" w:rsidR="00D0090F" w:rsidRDefault="00D0090F" w:rsidP="00D0090F"/>
    <w:p w14:paraId="57DA7290" w14:textId="4246F27C" w:rsidR="00D0090F" w:rsidRDefault="00D0090F" w:rsidP="00D0090F"/>
    <w:p w14:paraId="6B586317" w14:textId="77777777" w:rsidR="00F00BD1" w:rsidRDefault="00F00BD1" w:rsidP="00D0090F"/>
    <w:p w14:paraId="2DE93021" w14:textId="77777777" w:rsidR="00F00BD1" w:rsidRDefault="00F00BD1" w:rsidP="00D0090F"/>
    <w:p w14:paraId="4427B83D" w14:textId="77777777" w:rsidR="00F00BD1" w:rsidRDefault="00F00BD1" w:rsidP="00D0090F"/>
    <w:p w14:paraId="65C654FF" w14:textId="17AD1B5E" w:rsidR="00D0090F" w:rsidRPr="00D0090F" w:rsidRDefault="00D0090F" w:rsidP="00D0090F"/>
    <w:p w14:paraId="3BF3978E" w14:textId="7C914362" w:rsidR="00E85C65" w:rsidRDefault="00E85C65" w:rsidP="003919C1">
      <w:pPr>
        <w:pStyle w:val="Heading1"/>
        <w:numPr>
          <w:ilvl w:val="0"/>
          <w:numId w:val="16"/>
        </w:numPr>
      </w:pPr>
      <w:bookmarkStart w:id="22" w:name="_Toc188049996"/>
      <w:r>
        <w:lastRenderedPageBreak/>
        <w:t>Command</w:t>
      </w:r>
      <w:bookmarkEnd w:id="22"/>
    </w:p>
    <w:p w14:paraId="6106EE91" w14:textId="1749D008" w:rsidR="00690674" w:rsidRDefault="00CB5097" w:rsidP="00CB5097">
      <w:pPr>
        <w:pStyle w:val="ListParagraph"/>
        <w:numPr>
          <w:ilvl w:val="1"/>
          <w:numId w:val="16"/>
        </w:numPr>
      </w:pPr>
      <w:r>
        <w:t>Command Interface</w:t>
      </w:r>
    </w:p>
    <w:p w14:paraId="004930F1" w14:textId="386F7A1D" w:rsidR="00CB5097" w:rsidRPr="00690674" w:rsidRDefault="00CB5097" w:rsidP="00CB5097">
      <w:pPr>
        <w:pStyle w:val="ListParagraph"/>
      </w:pPr>
      <w:r w:rsidRPr="00CB5097">
        <w:drawing>
          <wp:anchor distT="0" distB="0" distL="114300" distR="114300" simplePos="0" relativeHeight="251701760" behindDoc="1" locked="0" layoutInCell="1" allowOverlap="1" wp14:anchorId="386FF6C6" wp14:editId="1E346182">
            <wp:simplePos x="0" y="0"/>
            <wp:positionH relativeFrom="column">
              <wp:posOffset>457200</wp:posOffset>
            </wp:positionH>
            <wp:positionV relativeFrom="paragraph">
              <wp:posOffset>-3175</wp:posOffset>
            </wp:positionV>
            <wp:extent cx="3600953" cy="857370"/>
            <wp:effectExtent l="0" t="0" r="0" b="0"/>
            <wp:wrapTight wrapText="bothSides">
              <wp:wrapPolygon edited="0">
                <wp:start x="0" y="0"/>
                <wp:lineTo x="0" y="21120"/>
                <wp:lineTo x="21486" y="21120"/>
                <wp:lineTo x="21486" y="0"/>
                <wp:lineTo x="0" y="0"/>
              </wp:wrapPolygon>
            </wp:wrapTight>
            <wp:docPr id="7550572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57262" name="Picture 1" descr="A screen 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33B83" w14:textId="1E50DF01" w:rsidR="00CB5097" w:rsidRDefault="00CB5097" w:rsidP="00325966"/>
    <w:p w14:paraId="112476E5" w14:textId="59F5AE0B" w:rsidR="00CB5097" w:rsidRDefault="00CB5097" w:rsidP="00325966"/>
    <w:p w14:paraId="23837E5A" w14:textId="03A01DD2" w:rsidR="00950F24" w:rsidRDefault="00950F24" w:rsidP="00325966">
      <w:r w:rsidRPr="00CB5097">
        <w:drawing>
          <wp:anchor distT="0" distB="0" distL="114300" distR="114300" simplePos="0" relativeHeight="251707904" behindDoc="1" locked="0" layoutInCell="1" allowOverlap="1" wp14:anchorId="25601626" wp14:editId="17A13E0F">
            <wp:simplePos x="0" y="0"/>
            <wp:positionH relativeFrom="page">
              <wp:posOffset>3912870</wp:posOffset>
            </wp:positionH>
            <wp:positionV relativeFrom="paragraph">
              <wp:posOffset>122555</wp:posOffset>
            </wp:positionV>
            <wp:extent cx="3238500" cy="3042920"/>
            <wp:effectExtent l="0" t="0" r="0" b="5080"/>
            <wp:wrapTight wrapText="bothSides">
              <wp:wrapPolygon edited="0">
                <wp:start x="0" y="0"/>
                <wp:lineTo x="0" y="21501"/>
                <wp:lineTo x="21473" y="21501"/>
                <wp:lineTo x="21473" y="0"/>
                <wp:lineTo x="0" y="0"/>
              </wp:wrapPolygon>
            </wp:wrapTight>
            <wp:docPr id="11741711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1120" name="Picture 1" descr="A screen shot of a computer program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72006" w14:textId="05F7846E" w:rsidR="00CB5097" w:rsidRDefault="00950F24" w:rsidP="00950F24">
      <w:pPr>
        <w:pStyle w:val="ListParagraph"/>
        <w:numPr>
          <w:ilvl w:val="1"/>
          <w:numId w:val="16"/>
        </w:numPr>
      </w:pPr>
      <w:proofErr w:type="spellStart"/>
      <w:r>
        <w:t>Recievers</w:t>
      </w:r>
      <w:proofErr w:type="spellEnd"/>
    </w:p>
    <w:p w14:paraId="48313C0F" w14:textId="0CF9876F" w:rsidR="00950F24" w:rsidRDefault="00950F24" w:rsidP="00950F24">
      <w:pPr>
        <w:pStyle w:val="ListParagraph"/>
      </w:pPr>
      <w:r w:rsidRPr="00950F24">
        <w:drawing>
          <wp:anchor distT="0" distB="0" distL="114300" distR="114300" simplePos="0" relativeHeight="251708928" behindDoc="1" locked="0" layoutInCell="1" allowOverlap="1" wp14:anchorId="2319F6BA" wp14:editId="6FB9F925">
            <wp:simplePos x="0" y="0"/>
            <wp:positionH relativeFrom="column">
              <wp:posOffset>-628650</wp:posOffset>
            </wp:positionH>
            <wp:positionV relativeFrom="paragraph">
              <wp:posOffset>311785</wp:posOffset>
            </wp:positionV>
            <wp:extent cx="3162300" cy="1824990"/>
            <wp:effectExtent l="0" t="0" r="0" b="3810"/>
            <wp:wrapTight wrapText="bothSides">
              <wp:wrapPolygon edited="0">
                <wp:start x="0" y="0"/>
                <wp:lineTo x="0" y="21420"/>
                <wp:lineTo x="21470" y="21420"/>
                <wp:lineTo x="21470" y="0"/>
                <wp:lineTo x="0" y="0"/>
              </wp:wrapPolygon>
            </wp:wrapTight>
            <wp:docPr id="45324964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9645" name="Picture 1" descr="A computer screen shot of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DC365" w14:textId="1937B9FD" w:rsidR="00CB5097" w:rsidRDefault="00CB5097" w:rsidP="00325966"/>
    <w:p w14:paraId="7D5709AB" w14:textId="42063FEA" w:rsidR="00CB5097" w:rsidRDefault="00950F24" w:rsidP="00325966">
      <w:r w:rsidRPr="00950F24">
        <w:drawing>
          <wp:anchor distT="0" distB="0" distL="114300" distR="114300" simplePos="0" relativeHeight="251709952" behindDoc="1" locked="0" layoutInCell="1" allowOverlap="1" wp14:anchorId="3BE41A32" wp14:editId="430450EC">
            <wp:simplePos x="0" y="0"/>
            <wp:positionH relativeFrom="page">
              <wp:posOffset>495300</wp:posOffset>
            </wp:positionH>
            <wp:positionV relativeFrom="paragraph">
              <wp:posOffset>127000</wp:posOffset>
            </wp:positionV>
            <wp:extent cx="5486400" cy="3427095"/>
            <wp:effectExtent l="0" t="0" r="0" b="1905"/>
            <wp:wrapTight wrapText="bothSides">
              <wp:wrapPolygon edited="0">
                <wp:start x="0" y="0"/>
                <wp:lineTo x="0" y="21492"/>
                <wp:lineTo x="21525" y="21492"/>
                <wp:lineTo x="21525" y="0"/>
                <wp:lineTo x="0" y="0"/>
              </wp:wrapPolygon>
            </wp:wrapTight>
            <wp:docPr id="1721393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93761" name="Picture 1" descr="A screenshot of a computer pro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952B7" w14:textId="69C4E807" w:rsidR="00CB5097" w:rsidRDefault="00CB5097" w:rsidP="00325966"/>
    <w:p w14:paraId="4F36E63B" w14:textId="1F95F84C" w:rsidR="00CB5097" w:rsidRDefault="00CB5097" w:rsidP="00325966"/>
    <w:p w14:paraId="7F71C33A" w14:textId="5C000EE5" w:rsidR="00CB5097" w:rsidRDefault="00CB5097" w:rsidP="00325966"/>
    <w:p w14:paraId="30B4EFD2" w14:textId="1D2FF226" w:rsidR="00CB5097" w:rsidRDefault="00CB5097" w:rsidP="00325966"/>
    <w:p w14:paraId="2F7EFD62" w14:textId="521E00B2" w:rsidR="00CB5097" w:rsidRDefault="00CB5097" w:rsidP="00325966"/>
    <w:p w14:paraId="328C6CA5" w14:textId="77777777" w:rsidR="00CB5097" w:rsidRDefault="00CB5097" w:rsidP="00325966"/>
    <w:p w14:paraId="77C329D0" w14:textId="0F3F67B2" w:rsidR="00CB5097" w:rsidRDefault="00CB5097" w:rsidP="00325966"/>
    <w:p w14:paraId="61BEB6FF" w14:textId="6F9890CD" w:rsidR="001B0F35" w:rsidRDefault="001B0F35" w:rsidP="00325966"/>
    <w:p w14:paraId="69E9C4AA" w14:textId="4B7BB37B" w:rsidR="001B0F35" w:rsidRDefault="00950F24" w:rsidP="00CB5097">
      <w:pPr>
        <w:pStyle w:val="ListParagraph"/>
        <w:numPr>
          <w:ilvl w:val="1"/>
          <w:numId w:val="16"/>
        </w:numPr>
      </w:pPr>
      <w:r w:rsidRPr="00CB5097">
        <w:lastRenderedPageBreak/>
        <w:drawing>
          <wp:anchor distT="0" distB="0" distL="114300" distR="114300" simplePos="0" relativeHeight="251702784" behindDoc="1" locked="0" layoutInCell="1" allowOverlap="1" wp14:anchorId="4A1168F6" wp14:editId="6124274B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522220" cy="1793875"/>
            <wp:effectExtent l="0" t="0" r="0" b="0"/>
            <wp:wrapTight wrapText="bothSides">
              <wp:wrapPolygon edited="0">
                <wp:start x="0" y="0"/>
                <wp:lineTo x="0" y="21332"/>
                <wp:lineTo x="21372" y="21332"/>
                <wp:lineTo x="21372" y="0"/>
                <wp:lineTo x="0" y="0"/>
              </wp:wrapPolygon>
            </wp:wrapTight>
            <wp:docPr id="9634893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8938" name="Picture 1" descr="A computer screen shot of a program cod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097">
        <w:drawing>
          <wp:anchor distT="0" distB="0" distL="114300" distR="114300" simplePos="0" relativeHeight="251706880" behindDoc="1" locked="0" layoutInCell="1" allowOverlap="1" wp14:anchorId="04A812E1" wp14:editId="7B8E4EA0">
            <wp:simplePos x="0" y="0"/>
            <wp:positionH relativeFrom="column">
              <wp:posOffset>-982980</wp:posOffset>
            </wp:positionH>
            <wp:positionV relativeFrom="paragraph">
              <wp:posOffset>304800</wp:posOffset>
            </wp:positionV>
            <wp:extent cx="5120640" cy="2677795"/>
            <wp:effectExtent l="0" t="0" r="3810" b="8255"/>
            <wp:wrapTight wrapText="bothSides">
              <wp:wrapPolygon edited="0">
                <wp:start x="0" y="0"/>
                <wp:lineTo x="0" y="21513"/>
                <wp:lineTo x="21536" y="21513"/>
                <wp:lineTo x="21536" y="0"/>
                <wp:lineTo x="0" y="0"/>
              </wp:wrapPolygon>
            </wp:wrapTight>
            <wp:docPr id="17089652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65224" name="Picture 1" descr="A screen shot of a computer pro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097">
        <w:t>Concrete Commands</w:t>
      </w:r>
    </w:p>
    <w:p w14:paraId="286647C8" w14:textId="3705F08C" w:rsidR="001B0F35" w:rsidRDefault="001B0F35" w:rsidP="00325966"/>
    <w:p w14:paraId="074571D0" w14:textId="13452E90" w:rsidR="001B0F35" w:rsidRDefault="001B0F35" w:rsidP="00325966"/>
    <w:p w14:paraId="48A5EF4D" w14:textId="4A1B11C4" w:rsidR="001B0F35" w:rsidRDefault="001B0F35" w:rsidP="00325966"/>
    <w:p w14:paraId="6ED756D6" w14:textId="0B855F27" w:rsidR="001B0F35" w:rsidRDefault="00950F24" w:rsidP="00325966">
      <w:r w:rsidRPr="00CB5097">
        <w:drawing>
          <wp:anchor distT="0" distB="0" distL="114300" distR="114300" simplePos="0" relativeHeight="251705856" behindDoc="1" locked="0" layoutInCell="1" allowOverlap="1" wp14:anchorId="1B5A21CB" wp14:editId="15CEBC93">
            <wp:simplePos x="0" y="0"/>
            <wp:positionH relativeFrom="page">
              <wp:posOffset>217170</wp:posOffset>
            </wp:positionH>
            <wp:positionV relativeFrom="paragraph">
              <wp:posOffset>345440</wp:posOffset>
            </wp:positionV>
            <wp:extent cx="5486400" cy="2834640"/>
            <wp:effectExtent l="0" t="0" r="0" b="3810"/>
            <wp:wrapTight wrapText="bothSides">
              <wp:wrapPolygon edited="0">
                <wp:start x="0" y="0"/>
                <wp:lineTo x="0" y="21484"/>
                <wp:lineTo x="21525" y="21484"/>
                <wp:lineTo x="21525" y="0"/>
                <wp:lineTo x="0" y="0"/>
              </wp:wrapPolygon>
            </wp:wrapTight>
            <wp:docPr id="3100340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4001" name="Picture 1" descr="A screen shot of a computer pro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574A1" w14:textId="3B5CE5DB" w:rsidR="001B0F35" w:rsidRDefault="001B0F35" w:rsidP="00325966"/>
    <w:p w14:paraId="24DCC047" w14:textId="2D05CE17" w:rsidR="001B0F35" w:rsidRDefault="001B0F35" w:rsidP="00325966"/>
    <w:p w14:paraId="1976AB3A" w14:textId="37F602CF" w:rsidR="001B0F35" w:rsidRDefault="001B0F35" w:rsidP="00325966"/>
    <w:p w14:paraId="4E6C808E" w14:textId="03F3C0C5" w:rsidR="001B0F35" w:rsidRDefault="001B0F35" w:rsidP="00325966"/>
    <w:p w14:paraId="381641DF" w14:textId="59D55A5C" w:rsidR="001B0F35" w:rsidRDefault="001B0F35" w:rsidP="00325966"/>
    <w:p w14:paraId="4C2BE0AA" w14:textId="5542ED38" w:rsidR="001B0F35" w:rsidRDefault="001B0F35" w:rsidP="00325966"/>
    <w:p w14:paraId="7C70F806" w14:textId="2C9E0825" w:rsidR="001B0F35" w:rsidRDefault="001B0F35" w:rsidP="00325966"/>
    <w:p w14:paraId="2413BBF8" w14:textId="31678867" w:rsidR="001B0F35" w:rsidRDefault="001B0F35" w:rsidP="00325966"/>
    <w:p w14:paraId="50B9BF3F" w14:textId="68E85C23" w:rsidR="001B0F35" w:rsidRDefault="001B0F35" w:rsidP="00325966"/>
    <w:p w14:paraId="68445EC4" w14:textId="7C0A06A9" w:rsidR="00950F24" w:rsidRDefault="00950F24" w:rsidP="00950F24">
      <w:r w:rsidRPr="00CB5097">
        <w:drawing>
          <wp:anchor distT="0" distB="0" distL="114300" distR="114300" simplePos="0" relativeHeight="251704832" behindDoc="1" locked="0" layoutInCell="1" allowOverlap="1" wp14:anchorId="78D80420" wp14:editId="5C2E539A">
            <wp:simplePos x="0" y="0"/>
            <wp:positionH relativeFrom="margin">
              <wp:posOffset>-962297</wp:posOffset>
            </wp:positionH>
            <wp:positionV relativeFrom="paragraph">
              <wp:posOffset>186690</wp:posOffset>
            </wp:positionV>
            <wp:extent cx="4450080" cy="1791335"/>
            <wp:effectExtent l="0" t="0" r="7620" b="0"/>
            <wp:wrapTight wrapText="bothSides">
              <wp:wrapPolygon edited="0">
                <wp:start x="0" y="0"/>
                <wp:lineTo x="0" y="21363"/>
                <wp:lineTo x="21545" y="21363"/>
                <wp:lineTo x="21545" y="0"/>
                <wp:lineTo x="0" y="0"/>
              </wp:wrapPolygon>
            </wp:wrapTight>
            <wp:docPr id="15114387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38768" name="Picture 1" descr="A screen shot of a computer cod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097">
        <w:drawing>
          <wp:anchor distT="0" distB="0" distL="114300" distR="114300" simplePos="0" relativeHeight="251703808" behindDoc="1" locked="0" layoutInCell="1" allowOverlap="1" wp14:anchorId="2A509561" wp14:editId="0C6A329B">
            <wp:simplePos x="0" y="0"/>
            <wp:positionH relativeFrom="page">
              <wp:align>right</wp:align>
            </wp:positionH>
            <wp:positionV relativeFrom="paragraph">
              <wp:posOffset>255905</wp:posOffset>
            </wp:positionV>
            <wp:extent cx="3124200" cy="1532890"/>
            <wp:effectExtent l="0" t="0" r="0" b="0"/>
            <wp:wrapTight wrapText="bothSides">
              <wp:wrapPolygon edited="0">
                <wp:start x="0" y="0"/>
                <wp:lineTo x="0" y="21206"/>
                <wp:lineTo x="21468" y="21206"/>
                <wp:lineTo x="21468" y="0"/>
                <wp:lineTo x="0" y="0"/>
              </wp:wrapPolygon>
            </wp:wrapTight>
            <wp:docPr id="120531520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15202" name="Picture 1" descr="A screen shot of a computer cod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FF6FBA" w14:textId="77777777" w:rsidR="00950F24" w:rsidRDefault="00950F24" w:rsidP="00950F24"/>
    <w:p w14:paraId="349D594C" w14:textId="0EC2F421" w:rsidR="00950F24" w:rsidRDefault="00950F24" w:rsidP="00950F24">
      <w:r>
        <w:lastRenderedPageBreak/>
        <w:t>6.4. Invoker</w:t>
      </w:r>
    </w:p>
    <w:p w14:paraId="21BF3A72" w14:textId="78D2B01C" w:rsidR="00950F24" w:rsidRPr="00950F24" w:rsidRDefault="00950F24" w:rsidP="00950F24">
      <w:r w:rsidRPr="00950F24">
        <w:drawing>
          <wp:inline distT="0" distB="0" distL="0" distR="0" wp14:anchorId="45BB1137" wp14:editId="1ECC7108">
            <wp:extent cx="5220429" cy="2543530"/>
            <wp:effectExtent l="0" t="0" r="0" b="9525"/>
            <wp:docPr id="131928604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86044" name="Picture 1" descr="A computer screen shot of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CE09" w14:textId="77777777" w:rsidR="00950F24" w:rsidRDefault="00950F24" w:rsidP="00950F24">
      <w:pPr>
        <w:pStyle w:val="Heading1"/>
        <w:ind w:left="360"/>
      </w:pPr>
    </w:p>
    <w:p w14:paraId="189BE75E" w14:textId="77777777" w:rsidR="00950F24" w:rsidRDefault="00950F24" w:rsidP="00950F24">
      <w:pPr>
        <w:pStyle w:val="Heading1"/>
      </w:pPr>
    </w:p>
    <w:p w14:paraId="692F4601" w14:textId="77777777" w:rsidR="00950F24" w:rsidRDefault="00950F24" w:rsidP="00950F24"/>
    <w:p w14:paraId="176526DA" w14:textId="77777777" w:rsidR="00950F24" w:rsidRDefault="00950F24" w:rsidP="00950F24"/>
    <w:p w14:paraId="1FF6E727" w14:textId="77777777" w:rsidR="00950F24" w:rsidRDefault="00950F24" w:rsidP="00950F24"/>
    <w:p w14:paraId="6F658185" w14:textId="77777777" w:rsidR="00950F24" w:rsidRDefault="00950F24" w:rsidP="00950F24"/>
    <w:p w14:paraId="7D8E93C0" w14:textId="77777777" w:rsidR="00950F24" w:rsidRDefault="00950F24" w:rsidP="00950F24"/>
    <w:p w14:paraId="332266CC" w14:textId="77777777" w:rsidR="00950F24" w:rsidRDefault="00950F24" w:rsidP="00950F24"/>
    <w:p w14:paraId="0F65E542" w14:textId="77777777" w:rsidR="00950F24" w:rsidRDefault="00950F24" w:rsidP="00950F24"/>
    <w:p w14:paraId="77F74582" w14:textId="77777777" w:rsidR="00950F24" w:rsidRDefault="00950F24" w:rsidP="00950F24"/>
    <w:p w14:paraId="028446D0" w14:textId="77777777" w:rsidR="00950F24" w:rsidRDefault="00950F24" w:rsidP="00950F24"/>
    <w:p w14:paraId="57F1F232" w14:textId="77777777" w:rsidR="00950F24" w:rsidRDefault="00950F24" w:rsidP="00950F24"/>
    <w:p w14:paraId="7F6D37BA" w14:textId="77777777" w:rsidR="00950F24" w:rsidRDefault="00950F24" w:rsidP="00950F24"/>
    <w:p w14:paraId="40F195AE" w14:textId="77777777" w:rsidR="00950F24" w:rsidRPr="00950F24" w:rsidRDefault="00950F24" w:rsidP="00950F24"/>
    <w:p w14:paraId="48B80CA0" w14:textId="5CB7F76D" w:rsidR="00EA6AD1" w:rsidRDefault="001B0F35" w:rsidP="003919C1">
      <w:pPr>
        <w:pStyle w:val="Heading1"/>
        <w:numPr>
          <w:ilvl w:val="0"/>
          <w:numId w:val="16"/>
        </w:numPr>
      </w:pPr>
      <w:bookmarkStart w:id="23" w:name="_Toc188049997"/>
      <w:r w:rsidRPr="001B0F35">
        <w:lastRenderedPageBreak/>
        <w:drawing>
          <wp:anchor distT="0" distB="0" distL="114300" distR="114300" simplePos="0" relativeHeight="251683328" behindDoc="1" locked="0" layoutInCell="1" allowOverlap="1" wp14:anchorId="4C879A54" wp14:editId="3D32D271">
            <wp:simplePos x="0" y="0"/>
            <wp:positionH relativeFrom="column">
              <wp:posOffset>2354580</wp:posOffset>
            </wp:positionH>
            <wp:positionV relativeFrom="paragraph">
              <wp:posOffset>0</wp:posOffset>
            </wp:positionV>
            <wp:extent cx="3703320" cy="2053013"/>
            <wp:effectExtent l="0" t="0" r="0" b="4445"/>
            <wp:wrapTight wrapText="bothSides">
              <wp:wrapPolygon edited="0">
                <wp:start x="0" y="0"/>
                <wp:lineTo x="0" y="21446"/>
                <wp:lineTo x="21444" y="21446"/>
                <wp:lineTo x="21444" y="0"/>
                <wp:lineTo x="0" y="0"/>
              </wp:wrapPolygon>
            </wp:wrapTight>
            <wp:docPr id="175289671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96715" name="Picture 1" descr="A screen shot of a computer cod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2053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85C65">
        <w:t>Adapter</w:t>
      </w:r>
      <w:r>
        <w:t>sss</w:t>
      </w:r>
      <w:bookmarkEnd w:id="23"/>
      <w:proofErr w:type="spellEnd"/>
    </w:p>
    <w:p w14:paraId="1FB55940" w14:textId="7754FB6E" w:rsidR="001B0F35" w:rsidRPr="001B0F35" w:rsidRDefault="001B0F35" w:rsidP="001B0F35"/>
    <w:p w14:paraId="5E589059" w14:textId="7F3D33A4" w:rsidR="00EA6AD1" w:rsidRDefault="001B0F35" w:rsidP="00EA6AD1">
      <w:r w:rsidRPr="001B0F35">
        <w:drawing>
          <wp:anchor distT="0" distB="0" distL="114300" distR="114300" simplePos="0" relativeHeight="251684352" behindDoc="1" locked="0" layoutInCell="1" allowOverlap="1" wp14:anchorId="32E108EF" wp14:editId="69F304F9">
            <wp:simplePos x="0" y="0"/>
            <wp:positionH relativeFrom="margin">
              <wp:align>left</wp:align>
            </wp:positionH>
            <wp:positionV relativeFrom="paragraph">
              <wp:posOffset>197485</wp:posOffset>
            </wp:positionV>
            <wp:extent cx="3070860" cy="581660"/>
            <wp:effectExtent l="0" t="0" r="0" b="8890"/>
            <wp:wrapTight wrapText="bothSides">
              <wp:wrapPolygon edited="0">
                <wp:start x="0" y="0"/>
                <wp:lineTo x="0" y="21223"/>
                <wp:lineTo x="21439" y="21223"/>
                <wp:lineTo x="21439" y="0"/>
                <wp:lineTo x="0" y="0"/>
              </wp:wrapPolygon>
            </wp:wrapTight>
            <wp:docPr id="141107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7947" name="Picture 1" descr="A screen shot of a computer pro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B6924" w14:textId="1C88EF3F" w:rsidR="00EA6AD1" w:rsidRDefault="00EA6AD1" w:rsidP="00EA6AD1"/>
    <w:p w14:paraId="4D055D45" w14:textId="4C4F0766" w:rsidR="00EA6AD1" w:rsidRDefault="001B0F35" w:rsidP="00EA6AD1">
      <w:r w:rsidRPr="001B0F35">
        <w:drawing>
          <wp:anchor distT="0" distB="0" distL="114300" distR="114300" simplePos="0" relativeHeight="251682304" behindDoc="1" locked="0" layoutInCell="1" allowOverlap="1" wp14:anchorId="2C36FA25" wp14:editId="2D803A92">
            <wp:simplePos x="0" y="0"/>
            <wp:positionH relativeFrom="margin">
              <wp:posOffset>-502920</wp:posOffset>
            </wp:positionH>
            <wp:positionV relativeFrom="paragraph">
              <wp:posOffset>241300</wp:posOffset>
            </wp:positionV>
            <wp:extent cx="4446905" cy="4838700"/>
            <wp:effectExtent l="0" t="0" r="0" b="0"/>
            <wp:wrapTight wrapText="bothSides">
              <wp:wrapPolygon edited="0">
                <wp:start x="0" y="0"/>
                <wp:lineTo x="0" y="21515"/>
                <wp:lineTo x="21467" y="21515"/>
                <wp:lineTo x="21467" y="0"/>
                <wp:lineTo x="0" y="0"/>
              </wp:wrapPolygon>
            </wp:wrapTight>
            <wp:docPr id="15037867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86766" name="Picture 1" descr="A screen shot of a computer pro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1F95E" w14:textId="77777777" w:rsidR="00EA6AD1" w:rsidRDefault="00EA6AD1" w:rsidP="00EA6AD1"/>
    <w:p w14:paraId="1564F8B6" w14:textId="77777777" w:rsidR="00EA6AD1" w:rsidRDefault="00EA6AD1" w:rsidP="00EA6AD1"/>
    <w:p w14:paraId="47D83C10" w14:textId="77777777" w:rsidR="00EA6AD1" w:rsidRDefault="00EA6AD1" w:rsidP="00EA6AD1"/>
    <w:p w14:paraId="031A22FC" w14:textId="77777777" w:rsidR="00EA6AD1" w:rsidRDefault="00EA6AD1" w:rsidP="00EA6AD1"/>
    <w:p w14:paraId="10B1BB9E" w14:textId="77777777" w:rsidR="00EA6AD1" w:rsidRDefault="00EA6AD1" w:rsidP="00EA6AD1"/>
    <w:p w14:paraId="38175554" w14:textId="77777777" w:rsidR="00EA6AD1" w:rsidRDefault="00EA6AD1" w:rsidP="00EA6AD1"/>
    <w:p w14:paraId="67F40E46" w14:textId="0BC08B45" w:rsidR="00EA6AD1" w:rsidRDefault="00EA6AD1" w:rsidP="00EA6AD1"/>
    <w:p w14:paraId="2ACC6695" w14:textId="6649F44F" w:rsidR="00EA6AD1" w:rsidRDefault="00EA6AD1" w:rsidP="00EA6AD1"/>
    <w:p w14:paraId="482A1087" w14:textId="79CFEE03" w:rsidR="00EA6AD1" w:rsidRDefault="00EA6AD1" w:rsidP="00EA6AD1"/>
    <w:p w14:paraId="08126BFB" w14:textId="38EAE58C" w:rsidR="00EA6AD1" w:rsidRDefault="001B0F35" w:rsidP="00EA6AD1">
      <w:r w:rsidRPr="001B0F35">
        <w:drawing>
          <wp:anchor distT="0" distB="0" distL="114300" distR="114300" simplePos="0" relativeHeight="251685376" behindDoc="1" locked="0" layoutInCell="1" allowOverlap="1" wp14:anchorId="7C79A2B8" wp14:editId="7CACACF8">
            <wp:simplePos x="0" y="0"/>
            <wp:positionH relativeFrom="page">
              <wp:posOffset>3776345</wp:posOffset>
            </wp:positionH>
            <wp:positionV relativeFrom="paragraph">
              <wp:posOffset>252730</wp:posOffset>
            </wp:positionV>
            <wp:extent cx="3698875" cy="2804160"/>
            <wp:effectExtent l="0" t="0" r="0" b="0"/>
            <wp:wrapTight wrapText="bothSides">
              <wp:wrapPolygon edited="0">
                <wp:start x="0" y="0"/>
                <wp:lineTo x="0" y="21424"/>
                <wp:lineTo x="21470" y="21424"/>
                <wp:lineTo x="21470" y="0"/>
                <wp:lineTo x="0" y="0"/>
              </wp:wrapPolygon>
            </wp:wrapTight>
            <wp:docPr id="9224534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53443" name="Picture 1" descr="A screen shot of a computer program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9E953" w14:textId="2ADDA7EB" w:rsidR="00EA6AD1" w:rsidRDefault="00EA6AD1" w:rsidP="00EA6AD1"/>
    <w:p w14:paraId="6C89E904" w14:textId="6F65980F" w:rsidR="00EA6AD1" w:rsidRDefault="00EA6AD1" w:rsidP="00EA6AD1"/>
    <w:p w14:paraId="2D460EDD" w14:textId="77777777" w:rsidR="00EA6AD1" w:rsidRPr="00EA6AD1" w:rsidRDefault="00EA6AD1" w:rsidP="00EA6AD1"/>
    <w:p w14:paraId="62274EAC" w14:textId="39DD014F" w:rsidR="00410E69" w:rsidRDefault="00EA6AD1" w:rsidP="00410E69">
      <w:pPr>
        <w:pStyle w:val="Heading1"/>
        <w:numPr>
          <w:ilvl w:val="0"/>
          <w:numId w:val="16"/>
        </w:numPr>
      </w:pPr>
      <w:bookmarkStart w:id="24" w:name="_Toc188049998"/>
      <w:r>
        <w:lastRenderedPageBreak/>
        <w:t>Façade</w:t>
      </w:r>
      <w:bookmarkEnd w:id="24"/>
    </w:p>
    <w:p w14:paraId="70EA21ED" w14:textId="77777777" w:rsidR="00410E69" w:rsidRPr="00410E69" w:rsidRDefault="00410E69" w:rsidP="00410E69"/>
    <w:p w14:paraId="0A80B747" w14:textId="28B24E5A" w:rsidR="00EA6AD1" w:rsidRPr="00EA6AD1" w:rsidRDefault="00410E69" w:rsidP="00EA6AD1">
      <w:r w:rsidRPr="00EA6AD1">
        <w:drawing>
          <wp:anchor distT="0" distB="0" distL="114300" distR="114300" simplePos="0" relativeHeight="251675136" behindDoc="1" locked="0" layoutInCell="1" allowOverlap="1" wp14:anchorId="7C8649AB" wp14:editId="06154367">
            <wp:simplePos x="0" y="0"/>
            <wp:positionH relativeFrom="margin">
              <wp:align>left</wp:align>
            </wp:positionH>
            <wp:positionV relativeFrom="paragraph">
              <wp:posOffset>191770</wp:posOffset>
            </wp:positionV>
            <wp:extent cx="4459605" cy="2895600"/>
            <wp:effectExtent l="0" t="0" r="0" b="0"/>
            <wp:wrapTight wrapText="bothSides">
              <wp:wrapPolygon edited="0">
                <wp:start x="0" y="0"/>
                <wp:lineTo x="0" y="21458"/>
                <wp:lineTo x="21499" y="21458"/>
                <wp:lineTo x="21499" y="0"/>
                <wp:lineTo x="0" y="0"/>
              </wp:wrapPolygon>
            </wp:wrapTight>
            <wp:docPr id="199282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26072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51"/>
                    <a:stretch/>
                  </pic:blipFill>
                  <pic:spPr bwMode="auto">
                    <a:xfrm>
                      <a:off x="0" y="0"/>
                      <a:ext cx="4462868" cy="289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6AD1">
        <w:t>8.1. Facade</w:t>
      </w:r>
    </w:p>
    <w:p w14:paraId="37B65F2D" w14:textId="2EA5C639" w:rsidR="00EA6AD1" w:rsidRPr="00EA6AD1" w:rsidRDefault="00EA6AD1" w:rsidP="00EA6AD1"/>
    <w:p w14:paraId="0181AF1B" w14:textId="77777777" w:rsidR="00EA6AD1" w:rsidRDefault="00EA6AD1" w:rsidP="00EA6AD1"/>
    <w:p w14:paraId="7A8B0145" w14:textId="77777777" w:rsidR="00EA6AD1" w:rsidRDefault="00EA6AD1" w:rsidP="00EA6AD1"/>
    <w:p w14:paraId="0122B862" w14:textId="77777777" w:rsidR="00EA6AD1" w:rsidRDefault="00EA6AD1" w:rsidP="00EA6AD1"/>
    <w:p w14:paraId="53F192E0" w14:textId="77777777" w:rsidR="00EA6AD1" w:rsidRDefault="00EA6AD1" w:rsidP="00EA6AD1"/>
    <w:p w14:paraId="10CEE396" w14:textId="77777777" w:rsidR="00EA6AD1" w:rsidRDefault="00EA6AD1" w:rsidP="00EA6AD1"/>
    <w:p w14:paraId="7B6C9E3F" w14:textId="77777777" w:rsidR="00EA6AD1" w:rsidRDefault="00EA6AD1" w:rsidP="00EA6AD1"/>
    <w:p w14:paraId="420DDD8D" w14:textId="77777777" w:rsidR="00EA6AD1" w:rsidRDefault="00EA6AD1" w:rsidP="00EA6AD1"/>
    <w:p w14:paraId="7D05935F" w14:textId="77777777" w:rsidR="00EA6AD1" w:rsidRDefault="00EA6AD1" w:rsidP="00EA6AD1"/>
    <w:p w14:paraId="7038F38B" w14:textId="7623C614" w:rsidR="00EA6AD1" w:rsidRDefault="00410E69" w:rsidP="00EA6AD1">
      <w:r w:rsidRPr="00410E69">
        <w:drawing>
          <wp:anchor distT="0" distB="0" distL="114300" distR="114300" simplePos="0" relativeHeight="251676160" behindDoc="1" locked="0" layoutInCell="1" allowOverlap="1" wp14:anchorId="284CF7BE" wp14:editId="1B940566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437380" cy="3596640"/>
            <wp:effectExtent l="0" t="0" r="1270" b="3810"/>
            <wp:wrapTight wrapText="bothSides">
              <wp:wrapPolygon edited="0">
                <wp:start x="0" y="0"/>
                <wp:lineTo x="0" y="21508"/>
                <wp:lineTo x="21513" y="21508"/>
                <wp:lineTo x="21513" y="0"/>
                <wp:lineTo x="0" y="0"/>
              </wp:wrapPolygon>
            </wp:wrapTight>
            <wp:docPr id="10006556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5689" name="Picture 1" descr="A screen shot of a computer program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031" cy="3598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DC6AC" w14:textId="39406307" w:rsidR="00EA6AD1" w:rsidRDefault="00EA6AD1" w:rsidP="00EA6AD1"/>
    <w:p w14:paraId="34345257" w14:textId="77777777" w:rsidR="00EA6AD1" w:rsidRDefault="00EA6AD1" w:rsidP="00EA6AD1"/>
    <w:p w14:paraId="175FB9E2" w14:textId="77777777" w:rsidR="00EA6AD1" w:rsidRDefault="00EA6AD1" w:rsidP="00EA6AD1"/>
    <w:p w14:paraId="7059B88F" w14:textId="77777777" w:rsidR="00EA6AD1" w:rsidRDefault="00EA6AD1" w:rsidP="00EA6AD1"/>
    <w:p w14:paraId="49BFCB21" w14:textId="77777777" w:rsidR="00EA6AD1" w:rsidRDefault="00EA6AD1" w:rsidP="00EA6AD1"/>
    <w:p w14:paraId="088E6BF6" w14:textId="77777777" w:rsidR="00EA6AD1" w:rsidRDefault="00EA6AD1" w:rsidP="00EA6AD1"/>
    <w:p w14:paraId="0956E388" w14:textId="77777777" w:rsidR="00EA6AD1" w:rsidRDefault="00EA6AD1" w:rsidP="00EA6AD1"/>
    <w:p w14:paraId="38C33A36" w14:textId="77777777" w:rsidR="00EA6AD1" w:rsidRDefault="00EA6AD1" w:rsidP="00EA6AD1"/>
    <w:p w14:paraId="06135742" w14:textId="77777777" w:rsidR="00EA6AD1" w:rsidRDefault="00EA6AD1" w:rsidP="00EA6AD1"/>
    <w:p w14:paraId="425DFB5B" w14:textId="77777777" w:rsidR="00EA6AD1" w:rsidRDefault="00EA6AD1" w:rsidP="00EA6AD1"/>
    <w:p w14:paraId="515BAEE4" w14:textId="77777777" w:rsidR="00410E69" w:rsidRDefault="00410E69" w:rsidP="00EA6AD1"/>
    <w:p w14:paraId="584D2367" w14:textId="77777777" w:rsidR="00410E69" w:rsidRDefault="00410E69" w:rsidP="00EA6AD1"/>
    <w:p w14:paraId="0F6EE98D" w14:textId="5FC0D3FF" w:rsidR="00410E69" w:rsidRDefault="00410E69" w:rsidP="00EA6AD1">
      <w:r>
        <w:lastRenderedPageBreak/>
        <w:t xml:space="preserve">8.2 Subsystems </w:t>
      </w:r>
    </w:p>
    <w:p w14:paraId="72BF0FCE" w14:textId="0391C9B0" w:rsidR="00410E69" w:rsidRDefault="00C12302" w:rsidP="00EA6AD1">
      <w:r w:rsidRPr="00410E69">
        <w:drawing>
          <wp:anchor distT="0" distB="0" distL="114300" distR="114300" simplePos="0" relativeHeight="251677184" behindDoc="1" locked="0" layoutInCell="1" allowOverlap="1" wp14:anchorId="7CF844AF" wp14:editId="283CD772">
            <wp:simplePos x="0" y="0"/>
            <wp:positionH relativeFrom="margin">
              <wp:posOffset>22860</wp:posOffset>
            </wp:positionH>
            <wp:positionV relativeFrom="paragraph">
              <wp:posOffset>5715</wp:posOffset>
            </wp:positionV>
            <wp:extent cx="4130040" cy="2078355"/>
            <wp:effectExtent l="0" t="0" r="3810" b="0"/>
            <wp:wrapTight wrapText="bothSides">
              <wp:wrapPolygon edited="0">
                <wp:start x="0" y="0"/>
                <wp:lineTo x="0" y="21382"/>
                <wp:lineTo x="21520" y="21382"/>
                <wp:lineTo x="21520" y="0"/>
                <wp:lineTo x="0" y="0"/>
              </wp:wrapPolygon>
            </wp:wrapTight>
            <wp:docPr id="726447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4722" name="Picture 1" descr="A screen shot of a computer program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1CBB8" w14:textId="7C06FAE3" w:rsidR="00EA6AD1" w:rsidRDefault="00EA6AD1" w:rsidP="00EA6AD1"/>
    <w:p w14:paraId="5AF61806" w14:textId="7DD670D6" w:rsidR="00325966" w:rsidRDefault="00325966" w:rsidP="00325966"/>
    <w:p w14:paraId="549EC98F" w14:textId="5F2B9659" w:rsidR="00325966" w:rsidRDefault="00325966" w:rsidP="00325966"/>
    <w:p w14:paraId="3324E5EC" w14:textId="6C535942" w:rsidR="00325966" w:rsidRDefault="00325966" w:rsidP="00325966"/>
    <w:p w14:paraId="563EC473" w14:textId="3D0B9C28" w:rsidR="00325966" w:rsidRDefault="00325966" w:rsidP="00325966"/>
    <w:p w14:paraId="3337B2A3" w14:textId="71A9C7DB" w:rsidR="00325966" w:rsidRDefault="00325966" w:rsidP="00325966"/>
    <w:p w14:paraId="2145EEE9" w14:textId="54942B3E" w:rsidR="00325966" w:rsidRDefault="00C12302" w:rsidP="00325966">
      <w:r w:rsidRPr="00325966">
        <w:drawing>
          <wp:anchor distT="0" distB="0" distL="114300" distR="114300" simplePos="0" relativeHeight="251679232" behindDoc="1" locked="0" layoutInCell="1" allowOverlap="1" wp14:anchorId="3FB50274" wp14:editId="0F7D5DE0">
            <wp:simplePos x="0" y="0"/>
            <wp:positionH relativeFrom="margin">
              <wp:align>left</wp:align>
            </wp:positionH>
            <wp:positionV relativeFrom="paragraph">
              <wp:posOffset>60960</wp:posOffset>
            </wp:positionV>
            <wp:extent cx="4291330" cy="2446020"/>
            <wp:effectExtent l="0" t="0" r="0" b="0"/>
            <wp:wrapTight wrapText="bothSides">
              <wp:wrapPolygon edited="0">
                <wp:start x="0" y="0"/>
                <wp:lineTo x="0" y="21364"/>
                <wp:lineTo x="21479" y="21364"/>
                <wp:lineTo x="21479" y="0"/>
                <wp:lineTo x="0" y="0"/>
              </wp:wrapPolygon>
            </wp:wrapTight>
            <wp:docPr id="51958869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88690" name="Picture 1" descr="A computer screen shot of a program cod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04" cy="2446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1AC73" w14:textId="3B16532A" w:rsidR="00325966" w:rsidRDefault="00325966" w:rsidP="00325966"/>
    <w:p w14:paraId="576CEEEA" w14:textId="74543B1B" w:rsidR="00325966" w:rsidRDefault="00325966" w:rsidP="00325966"/>
    <w:p w14:paraId="3C939F3A" w14:textId="0BDF2764" w:rsidR="00325966" w:rsidRDefault="00325966" w:rsidP="00325966"/>
    <w:p w14:paraId="4FCA0C56" w14:textId="77777777" w:rsidR="00325966" w:rsidRDefault="00325966" w:rsidP="00325966"/>
    <w:p w14:paraId="0A980510" w14:textId="31A4CBDE" w:rsidR="00325966" w:rsidRDefault="00325966" w:rsidP="00325966"/>
    <w:p w14:paraId="3B2B3C48" w14:textId="394C8ABE" w:rsidR="00325966" w:rsidRDefault="00325966" w:rsidP="00325966"/>
    <w:p w14:paraId="19CBF4B7" w14:textId="55BB3219" w:rsidR="00325966" w:rsidRDefault="00325966" w:rsidP="00325966"/>
    <w:p w14:paraId="50939DEC" w14:textId="0AF6EA78" w:rsidR="00325966" w:rsidRDefault="00C12302" w:rsidP="00325966">
      <w:r w:rsidRPr="00325966">
        <w:drawing>
          <wp:anchor distT="0" distB="0" distL="114300" distR="114300" simplePos="0" relativeHeight="251678208" behindDoc="1" locked="0" layoutInCell="1" allowOverlap="1" wp14:anchorId="2ABFC351" wp14:editId="3D8DA77B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4427220" cy="2433434"/>
            <wp:effectExtent l="0" t="0" r="0" b="5080"/>
            <wp:wrapTight wrapText="bothSides">
              <wp:wrapPolygon edited="0">
                <wp:start x="0" y="0"/>
                <wp:lineTo x="0" y="21476"/>
                <wp:lineTo x="21470" y="21476"/>
                <wp:lineTo x="21470" y="0"/>
                <wp:lineTo x="0" y="0"/>
              </wp:wrapPolygon>
            </wp:wrapTight>
            <wp:docPr id="175605975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59752" name="Picture 1" descr="A computer screen shot of code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433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83C50" w14:textId="77777777" w:rsidR="00325966" w:rsidRDefault="00325966" w:rsidP="00325966"/>
    <w:p w14:paraId="71E46555" w14:textId="77777777" w:rsidR="00325966" w:rsidRDefault="00325966" w:rsidP="00325966"/>
    <w:p w14:paraId="2AE052DD" w14:textId="77777777" w:rsidR="00325966" w:rsidRDefault="00325966" w:rsidP="00325966"/>
    <w:p w14:paraId="3FFD514B" w14:textId="651ED0E9" w:rsidR="00325966" w:rsidRDefault="00C12302" w:rsidP="00325966">
      <w:r w:rsidRPr="00C12302">
        <w:lastRenderedPageBreak/>
        <w:drawing>
          <wp:anchor distT="0" distB="0" distL="114300" distR="114300" simplePos="0" relativeHeight="251680256" behindDoc="1" locked="0" layoutInCell="1" allowOverlap="1" wp14:anchorId="3384E595" wp14:editId="7A9D7BCB">
            <wp:simplePos x="0" y="0"/>
            <wp:positionH relativeFrom="column">
              <wp:posOffset>-487680</wp:posOffset>
            </wp:positionH>
            <wp:positionV relativeFrom="paragraph">
              <wp:posOffset>0</wp:posOffset>
            </wp:positionV>
            <wp:extent cx="3554412" cy="4899660"/>
            <wp:effectExtent l="0" t="0" r="8255" b="0"/>
            <wp:wrapTight wrapText="bothSides">
              <wp:wrapPolygon edited="0">
                <wp:start x="0" y="0"/>
                <wp:lineTo x="0" y="21499"/>
                <wp:lineTo x="21534" y="21499"/>
                <wp:lineTo x="21534" y="0"/>
                <wp:lineTo x="0" y="0"/>
              </wp:wrapPolygon>
            </wp:wrapTight>
            <wp:docPr id="20309076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07672" name="Picture 1" descr="A screen shot of a computer program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412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C8167" w14:textId="0AF1DC09" w:rsidR="00325966" w:rsidRDefault="00325966" w:rsidP="00325966"/>
    <w:p w14:paraId="6EAAA62B" w14:textId="4AD227B6" w:rsidR="00C12302" w:rsidRDefault="00C12302" w:rsidP="00325966"/>
    <w:p w14:paraId="307A9163" w14:textId="77777777" w:rsidR="00C12302" w:rsidRDefault="00C12302" w:rsidP="00325966"/>
    <w:p w14:paraId="48F0D0E0" w14:textId="1E2DA64E" w:rsidR="00C12302" w:rsidRDefault="00C12302" w:rsidP="00325966"/>
    <w:p w14:paraId="1F4609D5" w14:textId="5915D77B" w:rsidR="00C12302" w:rsidRDefault="00C12302" w:rsidP="00325966"/>
    <w:p w14:paraId="17758C53" w14:textId="1FB2EF83" w:rsidR="00C12302" w:rsidRDefault="00C12302" w:rsidP="00325966"/>
    <w:p w14:paraId="5547FEDC" w14:textId="28E01CC7" w:rsidR="00C12302" w:rsidRDefault="00C12302" w:rsidP="00325966"/>
    <w:p w14:paraId="66238289" w14:textId="63B28174" w:rsidR="00C12302" w:rsidRDefault="00C12302" w:rsidP="00325966"/>
    <w:p w14:paraId="547F3F12" w14:textId="2C69DA3E" w:rsidR="00C12302" w:rsidRDefault="00C12302" w:rsidP="00325966"/>
    <w:p w14:paraId="0BF70B41" w14:textId="1DEA95C9" w:rsidR="00C12302" w:rsidRDefault="00C12302" w:rsidP="00325966"/>
    <w:p w14:paraId="453926D6" w14:textId="10377FB3" w:rsidR="00C12302" w:rsidRDefault="00C12302" w:rsidP="00325966">
      <w:r w:rsidRPr="00C12302">
        <w:drawing>
          <wp:anchor distT="0" distB="0" distL="114300" distR="114300" simplePos="0" relativeHeight="251681280" behindDoc="1" locked="0" layoutInCell="1" allowOverlap="1" wp14:anchorId="5BB2E0EE" wp14:editId="65708525">
            <wp:simplePos x="0" y="0"/>
            <wp:positionH relativeFrom="column">
              <wp:posOffset>1645285</wp:posOffset>
            </wp:positionH>
            <wp:positionV relativeFrom="paragraph">
              <wp:posOffset>353695</wp:posOffset>
            </wp:positionV>
            <wp:extent cx="4142843" cy="4221480"/>
            <wp:effectExtent l="0" t="0" r="0" b="7620"/>
            <wp:wrapTight wrapText="bothSides">
              <wp:wrapPolygon edited="0">
                <wp:start x="0" y="0"/>
                <wp:lineTo x="0" y="21542"/>
                <wp:lineTo x="21454" y="21542"/>
                <wp:lineTo x="21454" y="0"/>
                <wp:lineTo x="0" y="0"/>
              </wp:wrapPolygon>
            </wp:wrapTight>
            <wp:docPr id="18851597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59747" name="Picture 1" descr="A screen shot of a computer program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43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507C0" w14:textId="66463C16" w:rsidR="00C12302" w:rsidRDefault="00C12302" w:rsidP="00325966"/>
    <w:p w14:paraId="33532DB1" w14:textId="4D2E9C85" w:rsidR="00C12302" w:rsidRDefault="00C12302" w:rsidP="00325966"/>
    <w:p w14:paraId="15198EEE" w14:textId="77777777" w:rsidR="00C12302" w:rsidRDefault="00C12302" w:rsidP="00325966"/>
    <w:p w14:paraId="0BA7C228" w14:textId="77777777" w:rsidR="00C12302" w:rsidRDefault="00C12302" w:rsidP="00325966"/>
    <w:p w14:paraId="4A53FB71" w14:textId="77777777" w:rsidR="00C12302" w:rsidRDefault="00C12302" w:rsidP="00325966"/>
    <w:p w14:paraId="2467440C" w14:textId="77777777" w:rsidR="000B62E3" w:rsidRDefault="000B62E3" w:rsidP="00325966"/>
    <w:p w14:paraId="29FFCBF4" w14:textId="77777777" w:rsidR="000B62E3" w:rsidRDefault="000B62E3" w:rsidP="00325966"/>
    <w:p w14:paraId="502946BE" w14:textId="77777777" w:rsidR="00C12302" w:rsidRPr="00EA6AD1" w:rsidRDefault="00C12302" w:rsidP="00325966"/>
    <w:p w14:paraId="5B900A21" w14:textId="7B9BF666" w:rsidR="00E85C65" w:rsidRDefault="00E85C65" w:rsidP="003919C1">
      <w:pPr>
        <w:pStyle w:val="Heading1"/>
        <w:numPr>
          <w:ilvl w:val="0"/>
          <w:numId w:val="16"/>
        </w:numPr>
      </w:pPr>
      <w:bookmarkStart w:id="25" w:name="_Toc188049999"/>
      <w:r>
        <w:lastRenderedPageBreak/>
        <w:t>Template</w:t>
      </w:r>
      <w:bookmarkEnd w:id="25"/>
    </w:p>
    <w:p w14:paraId="64819F6D" w14:textId="1C9785ED" w:rsidR="000B62E3" w:rsidRDefault="000B62E3" w:rsidP="000B62E3">
      <w:pPr>
        <w:pStyle w:val="Heading3"/>
        <w:numPr>
          <w:ilvl w:val="1"/>
          <w:numId w:val="16"/>
        </w:numPr>
      </w:pPr>
      <w:bookmarkStart w:id="26" w:name="_Toc188050000"/>
      <w:r>
        <w:t>Abstract Class</w:t>
      </w:r>
      <w:bookmarkEnd w:id="26"/>
    </w:p>
    <w:p w14:paraId="67859C15" w14:textId="7BF990F6" w:rsidR="000B62E3" w:rsidRPr="000B62E3" w:rsidRDefault="000B62E3" w:rsidP="000B62E3">
      <w:pPr>
        <w:pStyle w:val="ListParagraph"/>
      </w:pPr>
      <w:r w:rsidRPr="000B62E3">
        <w:drawing>
          <wp:anchor distT="0" distB="0" distL="114300" distR="114300" simplePos="0" relativeHeight="251696640" behindDoc="1" locked="0" layoutInCell="1" allowOverlap="1" wp14:anchorId="62E8E038" wp14:editId="2C1404F8">
            <wp:simplePos x="0" y="0"/>
            <wp:positionH relativeFrom="column">
              <wp:posOffset>200025</wp:posOffset>
            </wp:positionH>
            <wp:positionV relativeFrom="paragraph">
              <wp:posOffset>82550</wp:posOffset>
            </wp:positionV>
            <wp:extent cx="4352925" cy="6395085"/>
            <wp:effectExtent l="0" t="0" r="9525" b="5715"/>
            <wp:wrapTight wrapText="bothSides">
              <wp:wrapPolygon edited="0">
                <wp:start x="0" y="0"/>
                <wp:lineTo x="0" y="21555"/>
                <wp:lineTo x="21553" y="21555"/>
                <wp:lineTo x="21553" y="0"/>
                <wp:lineTo x="0" y="0"/>
              </wp:wrapPolygon>
            </wp:wrapTight>
            <wp:docPr id="8102469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6900" name="Picture 1" descr="A screen shot of a computer program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42147F" w14:textId="77777777" w:rsidR="000B62E3" w:rsidRDefault="000B62E3" w:rsidP="000B62E3"/>
    <w:p w14:paraId="131E7B31" w14:textId="77777777" w:rsidR="000B62E3" w:rsidRDefault="000B62E3" w:rsidP="000B62E3"/>
    <w:p w14:paraId="36F5227A" w14:textId="77777777" w:rsidR="000B62E3" w:rsidRDefault="000B62E3" w:rsidP="000B62E3"/>
    <w:p w14:paraId="1486F0FB" w14:textId="77777777" w:rsidR="000B62E3" w:rsidRDefault="000B62E3" w:rsidP="000B62E3"/>
    <w:p w14:paraId="43A30BB8" w14:textId="77777777" w:rsidR="000B62E3" w:rsidRDefault="000B62E3" w:rsidP="000B62E3"/>
    <w:p w14:paraId="279F2EA5" w14:textId="77777777" w:rsidR="000B62E3" w:rsidRDefault="000B62E3" w:rsidP="000B62E3"/>
    <w:p w14:paraId="7C83671F" w14:textId="77777777" w:rsidR="000B62E3" w:rsidRDefault="000B62E3" w:rsidP="000B62E3"/>
    <w:p w14:paraId="2CD24746" w14:textId="77777777" w:rsidR="000B62E3" w:rsidRDefault="000B62E3" w:rsidP="000B62E3"/>
    <w:p w14:paraId="504E7644" w14:textId="77777777" w:rsidR="000B62E3" w:rsidRDefault="000B62E3" w:rsidP="000B62E3"/>
    <w:p w14:paraId="63E88054" w14:textId="77777777" w:rsidR="000B62E3" w:rsidRDefault="000B62E3" w:rsidP="000B62E3"/>
    <w:p w14:paraId="54DEC3E1" w14:textId="77777777" w:rsidR="000B62E3" w:rsidRDefault="000B62E3" w:rsidP="000B62E3"/>
    <w:p w14:paraId="7E7C98E0" w14:textId="77777777" w:rsidR="000B62E3" w:rsidRDefault="000B62E3" w:rsidP="000B62E3"/>
    <w:p w14:paraId="1A70BB1A" w14:textId="77777777" w:rsidR="000B62E3" w:rsidRDefault="000B62E3" w:rsidP="000B62E3"/>
    <w:p w14:paraId="145CC0B8" w14:textId="77777777" w:rsidR="000B62E3" w:rsidRDefault="000B62E3" w:rsidP="000B62E3"/>
    <w:p w14:paraId="2B6355EF" w14:textId="77777777" w:rsidR="000B62E3" w:rsidRDefault="000B62E3" w:rsidP="000B62E3"/>
    <w:p w14:paraId="0578B9D3" w14:textId="77777777" w:rsidR="000B62E3" w:rsidRDefault="000B62E3" w:rsidP="000B62E3"/>
    <w:p w14:paraId="00657DCC" w14:textId="77777777" w:rsidR="000B62E3" w:rsidRDefault="000B62E3" w:rsidP="000B62E3"/>
    <w:p w14:paraId="6384FF85" w14:textId="77777777" w:rsidR="000B62E3" w:rsidRDefault="000B62E3" w:rsidP="000B62E3"/>
    <w:p w14:paraId="6CA79DAB" w14:textId="77777777" w:rsidR="000B62E3" w:rsidRDefault="000B62E3" w:rsidP="000B62E3"/>
    <w:p w14:paraId="6C9AA964" w14:textId="77777777" w:rsidR="000B62E3" w:rsidRDefault="000B62E3" w:rsidP="000B62E3"/>
    <w:p w14:paraId="22BFE001" w14:textId="77777777" w:rsidR="000B62E3" w:rsidRDefault="000B62E3" w:rsidP="000B62E3"/>
    <w:p w14:paraId="42FB113A" w14:textId="77777777" w:rsidR="000B62E3" w:rsidRDefault="000B62E3" w:rsidP="000B62E3"/>
    <w:p w14:paraId="45ECFA29" w14:textId="77777777" w:rsidR="000B62E3" w:rsidRDefault="000B62E3" w:rsidP="000B62E3"/>
    <w:p w14:paraId="266AF6B1" w14:textId="7DA1CF76" w:rsidR="000B62E3" w:rsidRDefault="000B62E3" w:rsidP="000B62E3">
      <w:pPr>
        <w:pStyle w:val="Heading3"/>
        <w:numPr>
          <w:ilvl w:val="1"/>
          <w:numId w:val="16"/>
        </w:numPr>
      </w:pPr>
      <w:bookmarkStart w:id="27" w:name="_Toc188050001"/>
      <w:r w:rsidRPr="000B62E3">
        <w:lastRenderedPageBreak/>
        <w:drawing>
          <wp:anchor distT="0" distB="0" distL="114300" distR="114300" simplePos="0" relativeHeight="251698688" behindDoc="1" locked="0" layoutInCell="1" allowOverlap="1" wp14:anchorId="4D8FD1C7" wp14:editId="56C90E9A">
            <wp:simplePos x="0" y="0"/>
            <wp:positionH relativeFrom="page">
              <wp:posOffset>3606165</wp:posOffset>
            </wp:positionH>
            <wp:positionV relativeFrom="paragraph">
              <wp:posOffset>6350</wp:posOffset>
            </wp:positionV>
            <wp:extent cx="4026971" cy="3209925"/>
            <wp:effectExtent l="0" t="0" r="0" b="0"/>
            <wp:wrapTight wrapText="bothSides">
              <wp:wrapPolygon edited="0">
                <wp:start x="0" y="0"/>
                <wp:lineTo x="0" y="21408"/>
                <wp:lineTo x="21460" y="21408"/>
                <wp:lineTo x="21460" y="0"/>
                <wp:lineTo x="0" y="0"/>
              </wp:wrapPolygon>
            </wp:wrapTight>
            <wp:docPr id="86400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00504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971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Concrete Classes</w:t>
      </w:r>
      <w:bookmarkEnd w:id="27"/>
    </w:p>
    <w:p w14:paraId="43AB477D" w14:textId="5C888D4E" w:rsidR="000B62E3" w:rsidRPr="000B62E3" w:rsidRDefault="000B62E3" w:rsidP="000B62E3"/>
    <w:p w14:paraId="53084CDB" w14:textId="3A416E0A" w:rsidR="000B62E3" w:rsidRPr="000B62E3" w:rsidRDefault="000B62E3" w:rsidP="000B62E3">
      <w:pPr>
        <w:pStyle w:val="ListParagraph"/>
      </w:pPr>
    </w:p>
    <w:p w14:paraId="7A3993C4" w14:textId="7F87484C" w:rsidR="000B62E3" w:rsidRDefault="000B62E3" w:rsidP="000B62E3">
      <w:r w:rsidRPr="000B62E3">
        <w:drawing>
          <wp:anchor distT="0" distB="0" distL="114300" distR="114300" simplePos="0" relativeHeight="251697664" behindDoc="1" locked="0" layoutInCell="1" allowOverlap="1" wp14:anchorId="56734B76" wp14:editId="355F1AEC">
            <wp:simplePos x="0" y="0"/>
            <wp:positionH relativeFrom="page">
              <wp:posOffset>38100</wp:posOffset>
            </wp:positionH>
            <wp:positionV relativeFrom="paragraph">
              <wp:posOffset>170815</wp:posOffset>
            </wp:positionV>
            <wp:extent cx="3962400" cy="3101340"/>
            <wp:effectExtent l="0" t="0" r="0" b="3810"/>
            <wp:wrapTight wrapText="bothSides">
              <wp:wrapPolygon edited="0">
                <wp:start x="0" y="0"/>
                <wp:lineTo x="0" y="21494"/>
                <wp:lineTo x="21496" y="21494"/>
                <wp:lineTo x="21496" y="0"/>
                <wp:lineTo x="0" y="0"/>
              </wp:wrapPolygon>
            </wp:wrapTight>
            <wp:docPr id="16788645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64505" name="Picture 1" descr="A screen shot of a computer progra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74E49" w14:textId="04B0A10D" w:rsidR="000B62E3" w:rsidRDefault="000B62E3" w:rsidP="000B62E3"/>
    <w:p w14:paraId="756050E0" w14:textId="071F1FAE" w:rsidR="000B62E3" w:rsidRDefault="000B62E3" w:rsidP="000B62E3">
      <w:r w:rsidRPr="000B62E3">
        <w:drawing>
          <wp:anchor distT="0" distB="0" distL="114300" distR="114300" simplePos="0" relativeHeight="251700736" behindDoc="1" locked="0" layoutInCell="1" allowOverlap="1" wp14:anchorId="6E4AF71B" wp14:editId="6D6D0ADB">
            <wp:simplePos x="0" y="0"/>
            <wp:positionH relativeFrom="page">
              <wp:align>right</wp:align>
            </wp:positionH>
            <wp:positionV relativeFrom="paragraph">
              <wp:posOffset>64135</wp:posOffset>
            </wp:positionV>
            <wp:extent cx="4114800" cy="3122295"/>
            <wp:effectExtent l="0" t="0" r="0" b="1905"/>
            <wp:wrapTight wrapText="bothSides">
              <wp:wrapPolygon edited="0">
                <wp:start x="0" y="0"/>
                <wp:lineTo x="0" y="21481"/>
                <wp:lineTo x="21500" y="21481"/>
                <wp:lineTo x="21500" y="0"/>
                <wp:lineTo x="0" y="0"/>
              </wp:wrapPolygon>
            </wp:wrapTight>
            <wp:docPr id="18520136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13699" name="Picture 1" descr="A screen shot of a computer program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57D6A" w14:textId="1AF70243" w:rsidR="000B62E3" w:rsidRDefault="000B62E3" w:rsidP="000B62E3"/>
    <w:p w14:paraId="779B1FC8" w14:textId="78C1BBA6" w:rsidR="000B62E3" w:rsidRDefault="000B62E3" w:rsidP="000B62E3">
      <w:r w:rsidRPr="000B62E3">
        <w:drawing>
          <wp:anchor distT="0" distB="0" distL="114300" distR="114300" simplePos="0" relativeHeight="251699712" behindDoc="1" locked="0" layoutInCell="1" allowOverlap="1" wp14:anchorId="7EF035DC" wp14:editId="516CA237">
            <wp:simplePos x="0" y="0"/>
            <wp:positionH relativeFrom="margin">
              <wp:posOffset>-953135</wp:posOffset>
            </wp:positionH>
            <wp:positionV relativeFrom="paragraph">
              <wp:posOffset>285750</wp:posOffset>
            </wp:positionV>
            <wp:extent cx="4743450" cy="2851150"/>
            <wp:effectExtent l="0" t="0" r="0" b="6350"/>
            <wp:wrapTight wrapText="bothSides">
              <wp:wrapPolygon edited="0">
                <wp:start x="0" y="0"/>
                <wp:lineTo x="0" y="21504"/>
                <wp:lineTo x="21513" y="21504"/>
                <wp:lineTo x="21513" y="0"/>
                <wp:lineTo x="0" y="0"/>
              </wp:wrapPolygon>
            </wp:wrapTight>
            <wp:docPr id="622114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14974" name="Picture 1" descr="A screen shot of a computer program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495E0" w14:textId="65B57FB1" w:rsidR="000B62E3" w:rsidRDefault="000B62E3" w:rsidP="000B62E3"/>
    <w:p w14:paraId="6D58E21F" w14:textId="77777777" w:rsidR="000B62E3" w:rsidRPr="000B62E3" w:rsidRDefault="000B62E3" w:rsidP="000B62E3"/>
    <w:p w14:paraId="694D3DAD" w14:textId="112393CF" w:rsidR="00E85C65" w:rsidRDefault="00E85C65" w:rsidP="003919C1">
      <w:pPr>
        <w:pStyle w:val="Heading1"/>
        <w:numPr>
          <w:ilvl w:val="0"/>
          <w:numId w:val="16"/>
        </w:numPr>
      </w:pPr>
      <w:r>
        <w:lastRenderedPageBreak/>
        <w:t xml:space="preserve"> </w:t>
      </w:r>
      <w:bookmarkStart w:id="28" w:name="_Toc188050002"/>
      <w:r>
        <w:t>Iterator</w:t>
      </w:r>
      <w:bookmarkEnd w:id="28"/>
    </w:p>
    <w:p w14:paraId="41AB3067" w14:textId="01A76E0A" w:rsidR="00E805C3" w:rsidRDefault="00E805C3" w:rsidP="00E805C3">
      <w:pPr>
        <w:pStyle w:val="ListParagraph"/>
        <w:numPr>
          <w:ilvl w:val="1"/>
          <w:numId w:val="16"/>
        </w:numPr>
      </w:pPr>
      <w:r>
        <w:t>Iterator Interface</w:t>
      </w:r>
    </w:p>
    <w:p w14:paraId="4151FEC4" w14:textId="727C4929" w:rsidR="00E805C3" w:rsidRDefault="00E805C3" w:rsidP="00E805C3">
      <w:pPr>
        <w:pStyle w:val="ListParagraph"/>
        <w:rPr>
          <w:b/>
          <w:bCs/>
        </w:rPr>
      </w:pPr>
      <w:r w:rsidRPr="00E805C3">
        <w:rPr>
          <w:b/>
          <w:bCs/>
        </w:rPr>
        <w:drawing>
          <wp:inline distT="0" distB="0" distL="0" distR="0" wp14:anchorId="250FB018" wp14:editId="2C9A5A81">
            <wp:extent cx="4867275" cy="942349"/>
            <wp:effectExtent l="0" t="0" r="0" b="0"/>
            <wp:docPr id="26090362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03626" name="Picture 1" descr="A computer screen shot of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5689" cy="94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1115" w14:textId="77777777" w:rsidR="00E805C3" w:rsidRDefault="00E805C3" w:rsidP="00E805C3">
      <w:pPr>
        <w:pStyle w:val="ListParagraph"/>
        <w:rPr>
          <w:b/>
          <w:bCs/>
        </w:rPr>
      </w:pPr>
    </w:p>
    <w:p w14:paraId="6B3C2380" w14:textId="7666A2B1" w:rsidR="00E805C3" w:rsidRDefault="00E805C3" w:rsidP="00E805C3">
      <w:pPr>
        <w:pStyle w:val="ListParagraph"/>
        <w:numPr>
          <w:ilvl w:val="1"/>
          <w:numId w:val="16"/>
        </w:numPr>
      </w:pPr>
      <w:r w:rsidRPr="00E805C3">
        <w:drawing>
          <wp:anchor distT="0" distB="0" distL="114300" distR="114300" simplePos="0" relativeHeight="251717120" behindDoc="1" locked="0" layoutInCell="1" allowOverlap="1" wp14:anchorId="07FA4CA1" wp14:editId="6CAD9776">
            <wp:simplePos x="0" y="0"/>
            <wp:positionH relativeFrom="column">
              <wp:posOffset>333375</wp:posOffset>
            </wp:positionH>
            <wp:positionV relativeFrom="paragraph">
              <wp:posOffset>248285</wp:posOffset>
            </wp:positionV>
            <wp:extent cx="3896269" cy="657317"/>
            <wp:effectExtent l="0" t="0" r="0" b="9525"/>
            <wp:wrapTight wrapText="bothSides">
              <wp:wrapPolygon edited="0">
                <wp:start x="0" y="0"/>
                <wp:lineTo x="0" y="21287"/>
                <wp:lineTo x="21442" y="21287"/>
                <wp:lineTo x="21442" y="0"/>
                <wp:lineTo x="0" y="0"/>
              </wp:wrapPolygon>
            </wp:wrapTight>
            <wp:docPr id="118287240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2407" name="Picture 1" descr="A black background with white 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Iteratable</w:t>
      </w:r>
      <w:proofErr w:type="spellEnd"/>
      <w:r>
        <w:t xml:space="preserve"> Interface</w:t>
      </w:r>
    </w:p>
    <w:p w14:paraId="18121F7D" w14:textId="64E9BF8E" w:rsidR="00E805C3" w:rsidRDefault="00E805C3" w:rsidP="00E805C3"/>
    <w:p w14:paraId="386149DA" w14:textId="77777777" w:rsidR="00E805C3" w:rsidRDefault="00E805C3" w:rsidP="00E805C3"/>
    <w:p w14:paraId="62BEA7BF" w14:textId="3C773942" w:rsidR="00E805C3" w:rsidRDefault="00E805C3" w:rsidP="00E805C3">
      <w:pPr>
        <w:pStyle w:val="ListParagraph"/>
        <w:numPr>
          <w:ilvl w:val="1"/>
          <w:numId w:val="16"/>
        </w:numPr>
      </w:pPr>
      <w:r w:rsidRPr="00E805C3">
        <w:drawing>
          <wp:anchor distT="0" distB="0" distL="114300" distR="114300" simplePos="0" relativeHeight="251718144" behindDoc="1" locked="0" layoutInCell="1" allowOverlap="1" wp14:anchorId="11A3F823" wp14:editId="502E3689">
            <wp:simplePos x="0" y="0"/>
            <wp:positionH relativeFrom="column">
              <wp:posOffset>-828675</wp:posOffset>
            </wp:positionH>
            <wp:positionV relativeFrom="paragraph">
              <wp:posOffset>313690</wp:posOffset>
            </wp:positionV>
            <wp:extent cx="3724275" cy="3437227"/>
            <wp:effectExtent l="0" t="0" r="0" b="0"/>
            <wp:wrapTight wrapText="bothSides">
              <wp:wrapPolygon edited="0">
                <wp:start x="0" y="0"/>
                <wp:lineTo x="0" y="21432"/>
                <wp:lineTo x="21434" y="21432"/>
                <wp:lineTo x="21434" y="0"/>
                <wp:lineTo x="0" y="0"/>
              </wp:wrapPolygon>
            </wp:wrapTight>
            <wp:docPr id="44342576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25769" name="Picture 1" descr="A computer screen shot of a pro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437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Concrete Iterators</w:t>
      </w:r>
    </w:p>
    <w:p w14:paraId="49BF76E6" w14:textId="73715E3B" w:rsidR="00E805C3" w:rsidRDefault="00E805C3" w:rsidP="00E805C3">
      <w:pPr>
        <w:pStyle w:val="ListParagraph"/>
        <w:ind w:left="360"/>
      </w:pPr>
    </w:p>
    <w:p w14:paraId="22F47066" w14:textId="1A5FA62E" w:rsidR="00E805C3" w:rsidRDefault="00E805C3" w:rsidP="00E805C3">
      <w:pPr>
        <w:pStyle w:val="ListParagraph"/>
        <w:ind w:left="360"/>
      </w:pPr>
    </w:p>
    <w:p w14:paraId="26693F01" w14:textId="77777777" w:rsidR="00E805C3" w:rsidRDefault="00E805C3" w:rsidP="00E805C3">
      <w:pPr>
        <w:pStyle w:val="ListParagraph"/>
        <w:ind w:left="360"/>
      </w:pPr>
    </w:p>
    <w:p w14:paraId="397A58FF" w14:textId="516F577B" w:rsidR="00E805C3" w:rsidRDefault="00E805C3" w:rsidP="00E805C3">
      <w:pPr>
        <w:pStyle w:val="ListParagraph"/>
        <w:ind w:left="360"/>
      </w:pPr>
    </w:p>
    <w:p w14:paraId="4874E430" w14:textId="45109892" w:rsidR="00E805C3" w:rsidRDefault="00E805C3" w:rsidP="00E805C3">
      <w:pPr>
        <w:pStyle w:val="ListParagraph"/>
      </w:pPr>
    </w:p>
    <w:p w14:paraId="18744338" w14:textId="78361433" w:rsidR="00E805C3" w:rsidRDefault="00E805C3" w:rsidP="00E805C3">
      <w:pPr>
        <w:pStyle w:val="ListParagraph"/>
        <w:ind w:left="360"/>
      </w:pPr>
    </w:p>
    <w:p w14:paraId="1F97A247" w14:textId="5F38ED9A" w:rsidR="00E805C3" w:rsidRDefault="00E805C3" w:rsidP="00E805C3">
      <w:pPr>
        <w:pStyle w:val="ListParagraph"/>
        <w:ind w:left="360"/>
      </w:pPr>
      <w:r w:rsidRPr="00E805C3">
        <w:drawing>
          <wp:anchor distT="0" distB="0" distL="114300" distR="114300" simplePos="0" relativeHeight="251719168" behindDoc="1" locked="0" layoutInCell="1" allowOverlap="1" wp14:anchorId="46E4CA50" wp14:editId="584CFDC5">
            <wp:simplePos x="0" y="0"/>
            <wp:positionH relativeFrom="column">
              <wp:posOffset>2819400</wp:posOffset>
            </wp:positionH>
            <wp:positionV relativeFrom="paragraph">
              <wp:posOffset>296545</wp:posOffset>
            </wp:positionV>
            <wp:extent cx="3505200" cy="3227705"/>
            <wp:effectExtent l="0" t="0" r="0" b="0"/>
            <wp:wrapTight wrapText="bothSides">
              <wp:wrapPolygon edited="0">
                <wp:start x="0" y="0"/>
                <wp:lineTo x="0" y="21417"/>
                <wp:lineTo x="21483" y="21417"/>
                <wp:lineTo x="21483" y="0"/>
                <wp:lineTo x="0" y="0"/>
              </wp:wrapPolygon>
            </wp:wrapTight>
            <wp:docPr id="10715837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83782" name="Picture 1" descr="A screen shot of a computer program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B4FFB" w14:textId="2505E1C2" w:rsidR="00E805C3" w:rsidRDefault="00E805C3" w:rsidP="00E805C3">
      <w:pPr>
        <w:pStyle w:val="ListParagraph"/>
        <w:ind w:left="360"/>
      </w:pPr>
    </w:p>
    <w:p w14:paraId="13B39529" w14:textId="77777777" w:rsidR="00E805C3" w:rsidRDefault="00E805C3" w:rsidP="00E805C3">
      <w:pPr>
        <w:pStyle w:val="ListParagraph"/>
        <w:ind w:left="360"/>
      </w:pPr>
    </w:p>
    <w:p w14:paraId="74078E90" w14:textId="77777777" w:rsidR="00E805C3" w:rsidRDefault="00E805C3" w:rsidP="00E805C3">
      <w:pPr>
        <w:pStyle w:val="ListParagraph"/>
        <w:ind w:left="360"/>
      </w:pPr>
    </w:p>
    <w:p w14:paraId="353C806E" w14:textId="77777777" w:rsidR="00E805C3" w:rsidRDefault="00E805C3" w:rsidP="00E805C3">
      <w:pPr>
        <w:pStyle w:val="ListParagraph"/>
        <w:ind w:left="360"/>
      </w:pPr>
    </w:p>
    <w:p w14:paraId="4497A07C" w14:textId="77777777" w:rsidR="00E805C3" w:rsidRDefault="00E805C3" w:rsidP="00E805C3">
      <w:pPr>
        <w:pStyle w:val="ListParagraph"/>
        <w:ind w:left="360"/>
      </w:pPr>
    </w:p>
    <w:p w14:paraId="6998641F" w14:textId="77777777" w:rsidR="00E805C3" w:rsidRDefault="00E805C3" w:rsidP="00E805C3">
      <w:pPr>
        <w:pStyle w:val="ListParagraph"/>
        <w:ind w:left="360"/>
      </w:pPr>
    </w:p>
    <w:p w14:paraId="12A03D03" w14:textId="77777777" w:rsidR="00E805C3" w:rsidRDefault="00E805C3" w:rsidP="00E805C3">
      <w:pPr>
        <w:pStyle w:val="ListParagraph"/>
        <w:ind w:left="360"/>
      </w:pPr>
    </w:p>
    <w:p w14:paraId="5534DF04" w14:textId="77777777" w:rsidR="00E805C3" w:rsidRDefault="00E805C3" w:rsidP="00E805C3">
      <w:pPr>
        <w:pStyle w:val="ListParagraph"/>
        <w:ind w:left="360"/>
      </w:pPr>
    </w:p>
    <w:p w14:paraId="1269658C" w14:textId="2361EAC5" w:rsidR="00530451" w:rsidRDefault="00530451" w:rsidP="00530451">
      <w:pPr>
        <w:pStyle w:val="ListParagraph"/>
        <w:ind w:left="360"/>
      </w:pPr>
      <w:r w:rsidRPr="00530451">
        <w:lastRenderedPageBreak/>
        <w:drawing>
          <wp:anchor distT="0" distB="0" distL="114300" distR="114300" simplePos="0" relativeHeight="251721216" behindDoc="1" locked="0" layoutInCell="1" allowOverlap="1" wp14:anchorId="4C695DA7" wp14:editId="2C62D6F6">
            <wp:simplePos x="0" y="0"/>
            <wp:positionH relativeFrom="column">
              <wp:posOffset>2324100</wp:posOffset>
            </wp:positionH>
            <wp:positionV relativeFrom="paragraph">
              <wp:posOffset>60960</wp:posOffset>
            </wp:positionV>
            <wp:extent cx="3649980" cy="3241675"/>
            <wp:effectExtent l="0" t="0" r="7620" b="0"/>
            <wp:wrapTight wrapText="bothSides">
              <wp:wrapPolygon edited="0">
                <wp:start x="0" y="0"/>
                <wp:lineTo x="0" y="21452"/>
                <wp:lineTo x="21532" y="21452"/>
                <wp:lineTo x="21532" y="0"/>
                <wp:lineTo x="0" y="0"/>
              </wp:wrapPolygon>
            </wp:wrapTight>
            <wp:docPr id="10262773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77326" name="Picture 1" descr="A screen shot of a computer program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0451">
        <w:drawing>
          <wp:anchor distT="0" distB="0" distL="114300" distR="114300" simplePos="0" relativeHeight="251720192" behindDoc="1" locked="0" layoutInCell="1" allowOverlap="1" wp14:anchorId="150FFF97" wp14:editId="53049B41">
            <wp:simplePos x="0" y="0"/>
            <wp:positionH relativeFrom="column">
              <wp:posOffset>-746760</wp:posOffset>
            </wp:positionH>
            <wp:positionV relativeFrom="paragraph">
              <wp:posOffset>0</wp:posOffset>
            </wp:positionV>
            <wp:extent cx="3055620" cy="2912745"/>
            <wp:effectExtent l="0" t="0" r="0" b="1905"/>
            <wp:wrapTight wrapText="bothSides">
              <wp:wrapPolygon edited="0">
                <wp:start x="0" y="0"/>
                <wp:lineTo x="0" y="21473"/>
                <wp:lineTo x="21411" y="21473"/>
                <wp:lineTo x="21411" y="0"/>
                <wp:lineTo x="0" y="0"/>
              </wp:wrapPolygon>
            </wp:wrapTight>
            <wp:docPr id="28478255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82552" name="Picture 1" descr="A computer screen shot of a program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F7411" w14:textId="4C190FDA" w:rsidR="00530451" w:rsidRDefault="00530451" w:rsidP="00530451">
      <w:pPr>
        <w:pStyle w:val="ListParagraph"/>
        <w:ind w:left="360"/>
      </w:pPr>
    </w:p>
    <w:p w14:paraId="13F44981" w14:textId="62EF7689" w:rsidR="00530451" w:rsidRDefault="00530451" w:rsidP="00E805C3">
      <w:pPr>
        <w:pStyle w:val="ListParagraph"/>
        <w:ind w:left="360"/>
      </w:pPr>
    </w:p>
    <w:p w14:paraId="6A7185B6" w14:textId="2FB05F93" w:rsidR="00530451" w:rsidRDefault="00530451" w:rsidP="00E805C3">
      <w:pPr>
        <w:pStyle w:val="ListParagraph"/>
        <w:ind w:left="360"/>
      </w:pPr>
      <w:r w:rsidRPr="00530451">
        <w:drawing>
          <wp:anchor distT="0" distB="0" distL="114300" distR="114300" simplePos="0" relativeHeight="251723264" behindDoc="1" locked="0" layoutInCell="1" allowOverlap="1" wp14:anchorId="19911F0B" wp14:editId="2AAEC840">
            <wp:simplePos x="0" y="0"/>
            <wp:positionH relativeFrom="column">
              <wp:posOffset>2529840</wp:posOffset>
            </wp:positionH>
            <wp:positionV relativeFrom="paragraph">
              <wp:posOffset>88900</wp:posOffset>
            </wp:positionV>
            <wp:extent cx="2674620" cy="1909445"/>
            <wp:effectExtent l="0" t="0" r="0" b="0"/>
            <wp:wrapTight wrapText="bothSides">
              <wp:wrapPolygon edited="0">
                <wp:start x="0" y="0"/>
                <wp:lineTo x="0" y="21334"/>
                <wp:lineTo x="21385" y="21334"/>
                <wp:lineTo x="21385" y="0"/>
                <wp:lineTo x="0" y="0"/>
              </wp:wrapPolygon>
            </wp:wrapTight>
            <wp:docPr id="12642589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58913" name="Picture 1" descr="A screen shot of a computer program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CF117B" w14:textId="043105C7" w:rsidR="00E805C3" w:rsidRDefault="00933A50" w:rsidP="00E805C3">
      <w:pPr>
        <w:pStyle w:val="ListParagraph"/>
        <w:numPr>
          <w:ilvl w:val="1"/>
          <w:numId w:val="16"/>
        </w:numPr>
      </w:pPr>
      <w:r w:rsidRPr="00530451">
        <w:drawing>
          <wp:anchor distT="0" distB="0" distL="114300" distR="114300" simplePos="0" relativeHeight="251724288" behindDoc="1" locked="0" layoutInCell="1" allowOverlap="1" wp14:anchorId="76C3236E" wp14:editId="01490111">
            <wp:simplePos x="0" y="0"/>
            <wp:positionH relativeFrom="margin">
              <wp:posOffset>3703320</wp:posOffset>
            </wp:positionH>
            <wp:positionV relativeFrom="paragraph">
              <wp:posOffset>1585595</wp:posOffset>
            </wp:positionV>
            <wp:extent cx="2626995" cy="1950720"/>
            <wp:effectExtent l="0" t="0" r="1905" b="0"/>
            <wp:wrapTight wrapText="bothSides">
              <wp:wrapPolygon edited="0">
                <wp:start x="0" y="0"/>
                <wp:lineTo x="0" y="21305"/>
                <wp:lineTo x="21459" y="21305"/>
                <wp:lineTo x="21459" y="0"/>
                <wp:lineTo x="0" y="0"/>
              </wp:wrapPolygon>
            </wp:wrapTight>
            <wp:docPr id="978045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4502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0451" w:rsidRPr="00530451">
        <w:drawing>
          <wp:anchor distT="0" distB="0" distL="114300" distR="114300" simplePos="0" relativeHeight="251722240" behindDoc="1" locked="0" layoutInCell="1" allowOverlap="1" wp14:anchorId="0DD0D82E" wp14:editId="32D3F777">
            <wp:simplePos x="0" y="0"/>
            <wp:positionH relativeFrom="column">
              <wp:posOffset>-830580</wp:posOffset>
            </wp:positionH>
            <wp:positionV relativeFrom="paragraph">
              <wp:posOffset>220980</wp:posOffset>
            </wp:positionV>
            <wp:extent cx="3162300" cy="2152015"/>
            <wp:effectExtent l="0" t="0" r="0" b="635"/>
            <wp:wrapTight wrapText="bothSides">
              <wp:wrapPolygon edited="0">
                <wp:start x="0" y="0"/>
                <wp:lineTo x="0" y="21415"/>
                <wp:lineTo x="21470" y="21415"/>
                <wp:lineTo x="21470" y="0"/>
                <wp:lineTo x="0" y="0"/>
              </wp:wrapPolygon>
            </wp:wrapTight>
            <wp:docPr id="194320424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04246" name="Picture 1" descr="A computer screen shot of tex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5C3">
        <w:t>Concrete Collections</w:t>
      </w:r>
    </w:p>
    <w:p w14:paraId="0F23F4DB" w14:textId="793E2DDD" w:rsidR="00E805C3" w:rsidRDefault="00E805C3" w:rsidP="00E805C3">
      <w:pPr>
        <w:pStyle w:val="ListParagraph"/>
      </w:pPr>
    </w:p>
    <w:p w14:paraId="16B71F2D" w14:textId="58E28555" w:rsidR="00530451" w:rsidRDefault="00530451" w:rsidP="00E805C3">
      <w:pPr>
        <w:pStyle w:val="ListParagraph"/>
      </w:pPr>
    </w:p>
    <w:p w14:paraId="7FE5CF34" w14:textId="7E7856FD" w:rsidR="00530451" w:rsidRDefault="00933A50" w:rsidP="00E805C3">
      <w:pPr>
        <w:pStyle w:val="ListParagraph"/>
      </w:pPr>
      <w:r w:rsidRPr="00933A50">
        <w:drawing>
          <wp:anchor distT="0" distB="0" distL="114300" distR="114300" simplePos="0" relativeHeight="251725312" behindDoc="1" locked="0" layoutInCell="1" allowOverlap="1" wp14:anchorId="37A18852" wp14:editId="214E172C">
            <wp:simplePos x="0" y="0"/>
            <wp:positionH relativeFrom="column">
              <wp:posOffset>738294</wp:posOffset>
            </wp:positionH>
            <wp:positionV relativeFrom="paragraph">
              <wp:posOffset>11430</wp:posOffset>
            </wp:positionV>
            <wp:extent cx="3024505" cy="2108200"/>
            <wp:effectExtent l="0" t="0" r="4445" b="6350"/>
            <wp:wrapTight wrapText="bothSides">
              <wp:wrapPolygon edited="0">
                <wp:start x="0" y="0"/>
                <wp:lineTo x="0" y="21470"/>
                <wp:lineTo x="21496" y="21470"/>
                <wp:lineTo x="21496" y="0"/>
                <wp:lineTo x="0" y="0"/>
              </wp:wrapPolygon>
            </wp:wrapTight>
            <wp:docPr id="1495322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22331" name="Picture 1" descr="A screen shot of a computer pro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B85EB" w14:textId="4433130B" w:rsidR="00530451" w:rsidRDefault="00530451" w:rsidP="00E805C3">
      <w:pPr>
        <w:pStyle w:val="ListParagraph"/>
      </w:pPr>
    </w:p>
    <w:p w14:paraId="6D14527E" w14:textId="77777777" w:rsidR="00530451" w:rsidRDefault="00530451" w:rsidP="00E805C3">
      <w:pPr>
        <w:pStyle w:val="ListParagraph"/>
      </w:pPr>
    </w:p>
    <w:p w14:paraId="0010DC98" w14:textId="1B044395" w:rsidR="00530451" w:rsidRDefault="00530451" w:rsidP="00E805C3">
      <w:pPr>
        <w:pStyle w:val="ListParagraph"/>
      </w:pPr>
    </w:p>
    <w:p w14:paraId="6008DE3D" w14:textId="0B888260" w:rsidR="00530451" w:rsidRDefault="00530451" w:rsidP="00E805C3">
      <w:pPr>
        <w:pStyle w:val="ListParagraph"/>
      </w:pPr>
    </w:p>
    <w:p w14:paraId="4E409BA4" w14:textId="77777777" w:rsidR="00530451" w:rsidRDefault="00530451" w:rsidP="00E805C3">
      <w:pPr>
        <w:pStyle w:val="ListParagraph"/>
      </w:pPr>
    </w:p>
    <w:p w14:paraId="4E7C4180" w14:textId="77777777" w:rsidR="00530451" w:rsidRDefault="00530451" w:rsidP="00E805C3">
      <w:pPr>
        <w:pStyle w:val="ListParagraph"/>
      </w:pPr>
    </w:p>
    <w:p w14:paraId="1050B99A" w14:textId="77777777" w:rsidR="00530451" w:rsidRDefault="00530451" w:rsidP="00E805C3">
      <w:pPr>
        <w:pStyle w:val="ListParagraph"/>
      </w:pPr>
    </w:p>
    <w:p w14:paraId="27DB3000" w14:textId="77777777" w:rsidR="00E805C3" w:rsidRPr="00E805C3" w:rsidRDefault="00E805C3" w:rsidP="00E805C3"/>
    <w:p w14:paraId="2281F848" w14:textId="5B038993" w:rsidR="00E85C65" w:rsidRDefault="00E85C65" w:rsidP="003919C1">
      <w:pPr>
        <w:pStyle w:val="Heading1"/>
        <w:numPr>
          <w:ilvl w:val="0"/>
          <w:numId w:val="16"/>
        </w:numPr>
      </w:pPr>
      <w:bookmarkStart w:id="29" w:name="_Toc188050003"/>
      <w:r>
        <w:lastRenderedPageBreak/>
        <w:t>State</w:t>
      </w:r>
      <w:bookmarkEnd w:id="29"/>
    </w:p>
    <w:p w14:paraId="569F50CD" w14:textId="2B36A529" w:rsidR="00933A50" w:rsidRDefault="00933A50" w:rsidP="00933A50">
      <w:pPr>
        <w:pStyle w:val="ListParagraph"/>
        <w:numPr>
          <w:ilvl w:val="1"/>
          <w:numId w:val="16"/>
        </w:numPr>
      </w:pPr>
      <w:r>
        <w:t>State Interface</w:t>
      </w:r>
    </w:p>
    <w:p w14:paraId="1D5D9C01" w14:textId="7518E7CC" w:rsidR="00933A50" w:rsidRDefault="00933A50" w:rsidP="00933A50">
      <w:pPr>
        <w:pStyle w:val="ListParagraph"/>
      </w:pPr>
      <w:r w:rsidRPr="00933A50">
        <w:drawing>
          <wp:inline distT="0" distB="0" distL="0" distR="0" wp14:anchorId="57816196" wp14:editId="339FD9EB">
            <wp:extent cx="4481945" cy="654981"/>
            <wp:effectExtent l="0" t="0" r="0" b="0"/>
            <wp:docPr id="39036991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69912" name="Picture 1" descr="A black background with white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06707" cy="65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F169" w14:textId="77777777" w:rsidR="00933A50" w:rsidRPr="00933A50" w:rsidRDefault="00933A50" w:rsidP="00933A50">
      <w:pPr>
        <w:pStyle w:val="ListParagraph"/>
      </w:pPr>
    </w:p>
    <w:p w14:paraId="7A51F878" w14:textId="13898C3B" w:rsidR="00D0090F" w:rsidRDefault="00933A50" w:rsidP="00933A50">
      <w:pPr>
        <w:pStyle w:val="ListParagraph"/>
        <w:numPr>
          <w:ilvl w:val="1"/>
          <w:numId w:val="16"/>
        </w:numPr>
      </w:pPr>
      <w:r>
        <w:t>Concrete States</w:t>
      </w:r>
    </w:p>
    <w:p w14:paraId="0FF41D99" w14:textId="43469697" w:rsidR="00933A50" w:rsidRDefault="00933A50" w:rsidP="00933A50">
      <w:pPr>
        <w:pStyle w:val="ListParagraph"/>
      </w:pPr>
      <w:r w:rsidRPr="00933A50">
        <w:drawing>
          <wp:anchor distT="0" distB="0" distL="114300" distR="114300" simplePos="0" relativeHeight="251726336" behindDoc="1" locked="0" layoutInCell="1" allowOverlap="1" wp14:anchorId="65D72CFD" wp14:editId="2BDCFF4E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4682490" cy="3411855"/>
            <wp:effectExtent l="0" t="0" r="3810" b="0"/>
            <wp:wrapTight wrapText="bothSides">
              <wp:wrapPolygon edited="0">
                <wp:start x="0" y="0"/>
                <wp:lineTo x="0" y="21467"/>
                <wp:lineTo x="21530" y="21467"/>
                <wp:lineTo x="21530" y="0"/>
                <wp:lineTo x="0" y="0"/>
              </wp:wrapPolygon>
            </wp:wrapTight>
            <wp:docPr id="82803852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38523" name="Picture 1" descr="A computer screen shot of text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52AA7" w14:textId="369EE04E" w:rsidR="00D0090F" w:rsidRDefault="00D0090F" w:rsidP="00D0090F"/>
    <w:p w14:paraId="06A34ECB" w14:textId="13D09090" w:rsidR="00D0090F" w:rsidRDefault="00D0090F" w:rsidP="00D0090F"/>
    <w:p w14:paraId="56845BC5" w14:textId="23015FF3" w:rsidR="00D0090F" w:rsidRDefault="00D0090F" w:rsidP="00D0090F"/>
    <w:p w14:paraId="212C95A9" w14:textId="77777777" w:rsidR="00D0090F" w:rsidRDefault="00D0090F" w:rsidP="00D0090F"/>
    <w:p w14:paraId="5D028F01" w14:textId="56E99070" w:rsidR="00F00BD1" w:rsidRDefault="00F00BD1" w:rsidP="00D0090F"/>
    <w:p w14:paraId="7B768020" w14:textId="0738957E" w:rsidR="00F00BD1" w:rsidRDefault="00F00BD1" w:rsidP="00D0090F"/>
    <w:p w14:paraId="7EC0733F" w14:textId="77777777" w:rsidR="00F00BD1" w:rsidRDefault="00F00BD1" w:rsidP="00D0090F"/>
    <w:p w14:paraId="2C0D528D" w14:textId="77777777" w:rsidR="00F00BD1" w:rsidRDefault="00F00BD1" w:rsidP="00D0090F"/>
    <w:p w14:paraId="1B49ECC1" w14:textId="77777777" w:rsidR="00F00BD1" w:rsidRDefault="00F00BD1" w:rsidP="00D0090F"/>
    <w:p w14:paraId="3E333E39" w14:textId="77777777" w:rsidR="00F00BD1" w:rsidRDefault="00F00BD1" w:rsidP="00D0090F"/>
    <w:p w14:paraId="09D264C7" w14:textId="7048BD80" w:rsidR="00F00BD1" w:rsidRDefault="00F00BD1" w:rsidP="00D0090F"/>
    <w:p w14:paraId="720B4D75" w14:textId="77777777" w:rsidR="00F00BD1" w:rsidRDefault="00F00BD1" w:rsidP="00D0090F"/>
    <w:p w14:paraId="4FD4F4C8" w14:textId="77777777" w:rsidR="00F00BD1" w:rsidRDefault="00F00BD1" w:rsidP="00D0090F"/>
    <w:p w14:paraId="4700DA02" w14:textId="77777777" w:rsidR="00F00BD1" w:rsidRDefault="00F00BD1" w:rsidP="00D0090F"/>
    <w:p w14:paraId="681970A2" w14:textId="77777777" w:rsidR="00F00BD1" w:rsidRDefault="00F00BD1" w:rsidP="00D0090F"/>
    <w:p w14:paraId="0F297B2C" w14:textId="77777777" w:rsidR="00F00BD1" w:rsidRDefault="00F00BD1" w:rsidP="00D0090F"/>
    <w:p w14:paraId="1CAB9B22" w14:textId="77777777" w:rsidR="00F00BD1" w:rsidRDefault="00F00BD1" w:rsidP="00D0090F"/>
    <w:p w14:paraId="2024AA43" w14:textId="77777777" w:rsidR="00F00BD1" w:rsidRPr="00D0090F" w:rsidRDefault="00F00BD1" w:rsidP="00D0090F"/>
    <w:p w14:paraId="173A7E89" w14:textId="77777777" w:rsidR="00D0090F" w:rsidRDefault="00D0090F" w:rsidP="00D0090F"/>
    <w:p w14:paraId="038F38BD" w14:textId="77777777" w:rsidR="00CB5097" w:rsidRPr="00D0090F" w:rsidRDefault="00CB5097" w:rsidP="00D0090F"/>
    <w:p w14:paraId="66591116" w14:textId="6B62C0D8" w:rsidR="00E85C65" w:rsidRDefault="00E85C65" w:rsidP="003919C1">
      <w:pPr>
        <w:pStyle w:val="Heading1"/>
        <w:numPr>
          <w:ilvl w:val="0"/>
          <w:numId w:val="16"/>
        </w:numPr>
      </w:pPr>
      <w:bookmarkStart w:id="30" w:name="_Toc188050004"/>
      <w:r>
        <w:lastRenderedPageBreak/>
        <w:t>Proxy</w:t>
      </w:r>
      <w:r w:rsidR="00D0090F">
        <w:t xml:space="preserve"> (Virtual Proxy Design Pattern)</w:t>
      </w:r>
      <w:bookmarkEnd w:id="30"/>
    </w:p>
    <w:p w14:paraId="09BB7042" w14:textId="797F6935" w:rsidR="00EA6AD1" w:rsidRPr="00EA6AD1" w:rsidRDefault="00EA6AD1" w:rsidP="00EA6AD1">
      <w:r w:rsidRPr="007B4D08">
        <w:drawing>
          <wp:anchor distT="0" distB="0" distL="114300" distR="114300" simplePos="0" relativeHeight="251672064" behindDoc="1" locked="0" layoutInCell="1" allowOverlap="1" wp14:anchorId="6AAB28B8" wp14:editId="3E413B7D">
            <wp:simplePos x="0" y="0"/>
            <wp:positionH relativeFrom="margin">
              <wp:align>left</wp:align>
            </wp:positionH>
            <wp:positionV relativeFrom="paragraph">
              <wp:posOffset>245110</wp:posOffset>
            </wp:positionV>
            <wp:extent cx="3677163" cy="1009791"/>
            <wp:effectExtent l="0" t="0" r="0" b="0"/>
            <wp:wrapTight wrapText="bothSides">
              <wp:wrapPolygon edited="0">
                <wp:start x="0" y="0"/>
                <wp:lineTo x="0" y="21192"/>
                <wp:lineTo x="21488" y="21192"/>
                <wp:lineTo x="21488" y="0"/>
                <wp:lineTo x="0" y="0"/>
              </wp:wrapPolygon>
            </wp:wrapTight>
            <wp:docPr id="2170262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26267" name="Picture 1" descr="A screen shot of a computer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12.1 Service Interface</w:t>
      </w:r>
    </w:p>
    <w:p w14:paraId="391FEF74" w14:textId="52E097A5" w:rsidR="003919C1" w:rsidRPr="003919C1" w:rsidRDefault="003919C1" w:rsidP="003919C1"/>
    <w:p w14:paraId="240F2BA9" w14:textId="1CB6D572" w:rsidR="00D0090F" w:rsidRDefault="00D0090F" w:rsidP="00D0090F"/>
    <w:p w14:paraId="4BA50823" w14:textId="4BBDA5B0" w:rsidR="00EA6AD1" w:rsidRDefault="00EA6AD1" w:rsidP="00EA6AD1"/>
    <w:p w14:paraId="7AC66173" w14:textId="0D121CCE" w:rsidR="00EA6AD1" w:rsidRDefault="00EA6AD1" w:rsidP="00EA6AD1"/>
    <w:p w14:paraId="55E240AF" w14:textId="22BAE572" w:rsidR="00EA6AD1" w:rsidRPr="00EA6AD1" w:rsidRDefault="00EA6AD1" w:rsidP="00EA6AD1">
      <w:r w:rsidRPr="007B4D08">
        <w:drawing>
          <wp:anchor distT="0" distB="0" distL="114300" distR="114300" simplePos="0" relativeHeight="251673088" behindDoc="1" locked="0" layoutInCell="1" allowOverlap="1" wp14:anchorId="2CD40080" wp14:editId="7C45C893">
            <wp:simplePos x="0" y="0"/>
            <wp:positionH relativeFrom="margin">
              <wp:align>left</wp:align>
            </wp:positionH>
            <wp:positionV relativeFrom="paragraph">
              <wp:posOffset>173355</wp:posOffset>
            </wp:positionV>
            <wp:extent cx="4442460" cy="2750185"/>
            <wp:effectExtent l="0" t="0" r="0" b="0"/>
            <wp:wrapTight wrapText="bothSides">
              <wp:wrapPolygon edited="0">
                <wp:start x="0" y="0"/>
                <wp:lineTo x="0" y="21396"/>
                <wp:lineTo x="21489" y="21396"/>
                <wp:lineTo x="21489" y="0"/>
                <wp:lineTo x="0" y="0"/>
              </wp:wrapPolygon>
            </wp:wrapTight>
            <wp:docPr id="11405075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07516" name="Picture 1" descr="A screen shot of a computer program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170" cy="2762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12.2 Service </w:t>
      </w:r>
    </w:p>
    <w:p w14:paraId="3F0F5A3C" w14:textId="408B9242" w:rsidR="00D0090F" w:rsidRDefault="00D0090F" w:rsidP="00D0090F"/>
    <w:p w14:paraId="2D6FD00B" w14:textId="2013DF58" w:rsidR="00D0090F" w:rsidRDefault="00D0090F" w:rsidP="00D0090F"/>
    <w:p w14:paraId="0023D0BA" w14:textId="3C7C6264" w:rsidR="00D0090F" w:rsidRDefault="00D0090F" w:rsidP="00D0090F"/>
    <w:p w14:paraId="3CCD83B4" w14:textId="46E3296D" w:rsidR="00D0090F" w:rsidRDefault="00D0090F" w:rsidP="00D0090F"/>
    <w:p w14:paraId="15C42D2D" w14:textId="77777777" w:rsidR="00D0090F" w:rsidRDefault="00D0090F" w:rsidP="00D0090F"/>
    <w:p w14:paraId="57536382" w14:textId="1E782F67" w:rsidR="00D0090F" w:rsidRDefault="00D0090F" w:rsidP="00D0090F"/>
    <w:p w14:paraId="4091731F" w14:textId="77777777" w:rsidR="00D0090F" w:rsidRDefault="00D0090F" w:rsidP="00D0090F"/>
    <w:p w14:paraId="6CB04A79" w14:textId="77777777" w:rsidR="00D0090F" w:rsidRDefault="00D0090F" w:rsidP="00D0090F"/>
    <w:p w14:paraId="46AB73F4" w14:textId="13B8B5FE" w:rsidR="00D0090F" w:rsidRDefault="00D0090F" w:rsidP="00D0090F"/>
    <w:p w14:paraId="2EC633B2" w14:textId="2178DB56" w:rsidR="00D0090F" w:rsidRDefault="00EB7FA9" w:rsidP="00D0090F">
      <w:r w:rsidRPr="007B4D08">
        <w:drawing>
          <wp:anchor distT="0" distB="0" distL="114300" distR="114300" simplePos="0" relativeHeight="251674112" behindDoc="1" locked="0" layoutInCell="1" allowOverlap="1" wp14:anchorId="41AD3E1E" wp14:editId="7B58EDFD">
            <wp:simplePos x="0" y="0"/>
            <wp:positionH relativeFrom="margin">
              <wp:posOffset>-139700</wp:posOffset>
            </wp:positionH>
            <wp:positionV relativeFrom="paragraph">
              <wp:posOffset>294005</wp:posOffset>
            </wp:positionV>
            <wp:extent cx="4945346" cy="2484120"/>
            <wp:effectExtent l="0" t="0" r="8255" b="0"/>
            <wp:wrapTight wrapText="bothSides">
              <wp:wrapPolygon edited="0">
                <wp:start x="0" y="0"/>
                <wp:lineTo x="0" y="21368"/>
                <wp:lineTo x="21553" y="21368"/>
                <wp:lineTo x="21553" y="0"/>
                <wp:lineTo x="0" y="0"/>
              </wp:wrapPolygon>
            </wp:wrapTight>
            <wp:docPr id="6350617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61707" name="Picture 1" descr="A screen shot of a computer program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46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AD1">
        <w:t>12.3 Proxy</w:t>
      </w:r>
    </w:p>
    <w:p w14:paraId="6C57F111" w14:textId="53FCBA03" w:rsidR="00D0090F" w:rsidRDefault="00D0090F" w:rsidP="00D0090F"/>
    <w:p w14:paraId="0683499D" w14:textId="77777777" w:rsidR="00D0090F" w:rsidRDefault="00D0090F" w:rsidP="00D0090F"/>
    <w:p w14:paraId="59C1EC0B" w14:textId="77777777" w:rsidR="00D0090F" w:rsidRDefault="00D0090F" w:rsidP="00D0090F"/>
    <w:p w14:paraId="51AEF10C" w14:textId="77777777" w:rsidR="00D0090F" w:rsidRDefault="00D0090F" w:rsidP="00D0090F"/>
    <w:p w14:paraId="36E56B18" w14:textId="77777777" w:rsidR="00D0090F" w:rsidRDefault="00D0090F" w:rsidP="00D0090F"/>
    <w:p w14:paraId="39658237" w14:textId="77777777" w:rsidR="00AA4F5B" w:rsidRDefault="00AA4F5B" w:rsidP="00D0090F"/>
    <w:p w14:paraId="108B5262" w14:textId="77777777" w:rsidR="00AA4F5B" w:rsidRDefault="00AA4F5B" w:rsidP="00D0090F"/>
    <w:p w14:paraId="0A4379B8" w14:textId="77777777" w:rsidR="00AA4F5B" w:rsidRDefault="00AA4F5B" w:rsidP="00D0090F"/>
    <w:p w14:paraId="19F78442" w14:textId="0019880C" w:rsidR="00AA4F5B" w:rsidRDefault="00AA4F5B" w:rsidP="00D0090F">
      <w:r w:rsidRPr="00AA4F5B">
        <w:lastRenderedPageBreak/>
        <w:drawing>
          <wp:inline distT="0" distB="0" distL="0" distR="0" wp14:anchorId="6E84EC7A" wp14:editId="034731D3">
            <wp:extent cx="5486400" cy="2144395"/>
            <wp:effectExtent l="0" t="0" r="0" b="8255"/>
            <wp:docPr id="245434108" name="Picture 1" descr="A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34108" name="Picture 1" descr="A screen shot of a websit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7DEF" w14:textId="77777777" w:rsidR="00AA4F5B" w:rsidRDefault="00AA4F5B" w:rsidP="00D0090F"/>
    <w:p w14:paraId="4873205B" w14:textId="3C4D6048" w:rsidR="00D0090F" w:rsidRPr="00D0090F" w:rsidRDefault="00AA4F5B" w:rsidP="00AA4F5B">
      <w:r w:rsidRPr="00AA4F5B">
        <w:drawing>
          <wp:inline distT="0" distB="0" distL="0" distR="0" wp14:anchorId="4988A1AC" wp14:editId="1CAC3A10">
            <wp:extent cx="5486400" cy="5161915"/>
            <wp:effectExtent l="0" t="0" r="0" b="635"/>
            <wp:docPr id="77024291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42911" name="Picture 1" descr="A screenshot of a websit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3CB5" w14:textId="660D24E8" w:rsidR="00E85C65" w:rsidRDefault="008C42AC" w:rsidP="003919C1">
      <w:pPr>
        <w:pStyle w:val="Heading1"/>
        <w:numPr>
          <w:ilvl w:val="0"/>
          <w:numId w:val="16"/>
        </w:numPr>
      </w:pPr>
      <w:bookmarkStart w:id="31" w:name="_Toc188050005"/>
      <w:r w:rsidRPr="008C42AC">
        <w:lastRenderedPageBreak/>
        <w:drawing>
          <wp:anchor distT="0" distB="0" distL="114300" distR="114300" simplePos="0" relativeHeight="251712000" behindDoc="1" locked="0" layoutInCell="1" allowOverlap="1" wp14:anchorId="3736E53F" wp14:editId="3DC554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3365" cy="5185085"/>
            <wp:effectExtent l="0" t="0" r="635" b="0"/>
            <wp:wrapTight wrapText="bothSides">
              <wp:wrapPolygon edited="0">
                <wp:start x="0" y="0"/>
                <wp:lineTo x="0" y="21507"/>
                <wp:lineTo x="21339" y="21507"/>
                <wp:lineTo x="21339" y="0"/>
                <wp:lineTo x="0" y="0"/>
              </wp:wrapPolygon>
            </wp:wrapTight>
            <wp:docPr id="213977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78605" name="Picture 1" descr="A screenshot of a computer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365" cy="51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C65">
        <w:t>MVC</w:t>
      </w:r>
      <w:bookmarkEnd w:id="31"/>
    </w:p>
    <w:p w14:paraId="5FE11D0B" w14:textId="6729C745" w:rsidR="00950F24" w:rsidRDefault="00950F24" w:rsidP="00950F24"/>
    <w:p w14:paraId="0538E3D9" w14:textId="4554F150" w:rsidR="008C42AC" w:rsidRDefault="008C42AC" w:rsidP="00950F24"/>
    <w:p w14:paraId="330C5012" w14:textId="48CE7D41" w:rsidR="00950F24" w:rsidRDefault="00EB7FA9" w:rsidP="00950F24">
      <w:r w:rsidRPr="00950F24">
        <w:drawing>
          <wp:anchor distT="0" distB="0" distL="114300" distR="114300" simplePos="0" relativeHeight="251710976" behindDoc="1" locked="0" layoutInCell="1" allowOverlap="1" wp14:anchorId="42F1E418" wp14:editId="3213B542">
            <wp:simplePos x="0" y="0"/>
            <wp:positionH relativeFrom="margin">
              <wp:posOffset>-660400</wp:posOffset>
            </wp:positionH>
            <wp:positionV relativeFrom="paragraph">
              <wp:posOffset>426085</wp:posOffset>
            </wp:positionV>
            <wp:extent cx="1651000" cy="710565"/>
            <wp:effectExtent l="0" t="0" r="6350" b="0"/>
            <wp:wrapTight wrapText="bothSides">
              <wp:wrapPolygon edited="0">
                <wp:start x="0" y="0"/>
                <wp:lineTo x="0" y="20847"/>
                <wp:lineTo x="21434" y="20847"/>
                <wp:lineTo x="21434" y="0"/>
                <wp:lineTo x="0" y="0"/>
              </wp:wrapPolygon>
            </wp:wrapTight>
            <wp:docPr id="229758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58919" name="Picture 1" descr="A screenshot of a computer&#10;&#10;Description automatically generated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619"/>
                    <a:stretch/>
                  </pic:blipFill>
                  <pic:spPr bwMode="auto">
                    <a:xfrm>
                      <a:off x="0" y="0"/>
                      <a:ext cx="1651000" cy="71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FA9">
        <w:drawing>
          <wp:anchor distT="0" distB="0" distL="114300" distR="114300" simplePos="0" relativeHeight="251714048" behindDoc="1" locked="0" layoutInCell="1" allowOverlap="1" wp14:anchorId="517AF802" wp14:editId="7CA2F6BF">
            <wp:simplePos x="0" y="0"/>
            <wp:positionH relativeFrom="margin">
              <wp:posOffset>1549400</wp:posOffset>
            </wp:positionH>
            <wp:positionV relativeFrom="paragraph">
              <wp:posOffset>100965</wp:posOffset>
            </wp:positionV>
            <wp:extent cx="1865078" cy="5295900"/>
            <wp:effectExtent l="0" t="0" r="1905" b="0"/>
            <wp:wrapTight wrapText="bothSides">
              <wp:wrapPolygon edited="0">
                <wp:start x="0" y="0"/>
                <wp:lineTo x="0" y="21522"/>
                <wp:lineTo x="21401" y="21522"/>
                <wp:lineTo x="21401" y="0"/>
                <wp:lineTo x="0" y="0"/>
              </wp:wrapPolygon>
            </wp:wrapTight>
            <wp:docPr id="2082473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3490" name="Picture 1" descr="A screenshot of a computer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078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CD89C" w14:textId="4E353F72" w:rsidR="008C42AC" w:rsidRDefault="008C42AC" w:rsidP="00950F24"/>
    <w:p w14:paraId="1C6D7A17" w14:textId="7826430F" w:rsidR="008C42AC" w:rsidRDefault="00EB7FA9" w:rsidP="00EB7FA9">
      <w:r w:rsidRPr="00EB7FA9">
        <w:drawing>
          <wp:anchor distT="0" distB="0" distL="114300" distR="114300" simplePos="0" relativeHeight="251713024" behindDoc="1" locked="0" layoutInCell="1" allowOverlap="1" wp14:anchorId="49936635" wp14:editId="42736A02">
            <wp:simplePos x="0" y="0"/>
            <wp:positionH relativeFrom="margin">
              <wp:align>right</wp:align>
            </wp:positionH>
            <wp:positionV relativeFrom="paragraph">
              <wp:posOffset>3775710</wp:posOffset>
            </wp:positionV>
            <wp:extent cx="1563370" cy="2641600"/>
            <wp:effectExtent l="0" t="0" r="0" b="6350"/>
            <wp:wrapTight wrapText="bothSides">
              <wp:wrapPolygon edited="0">
                <wp:start x="0" y="0"/>
                <wp:lineTo x="0" y="21496"/>
                <wp:lineTo x="21319" y="21496"/>
                <wp:lineTo x="21319" y="0"/>
                <wp:lineTo x="0" y="0"/>
              </wp:wrapPolygon>
            </wp:wrapTight>
            <wp:docPr id="15155201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20167" name="Picture 1" descr="A screenshot of a computer screen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7D021" w14:textId="7C469F23" w:rsidR="00EB7FA9" w:rsidRPr="00EB7FA9" w:rsidRDefault="00EB7FA9" w:rsidP="00EB7FA9"/>
    <w:p w14:paraId="5EBA1FE2" w14:textId="691BD529" w:rsidR="00EB7FA9" w:rsidRPr="00EB7FA9" w:rsidRDefault="00EB7FA9" w:rsidP="00EB7FA9"/>
    <w:p w14:paraId="563BAB7F" w14:textId="7581FF40" w:rsidR="00EB7FA9" w:rsidRPr="00EB7FA9" w:rsidRDefault="00EB7FA9" w:rsidP="00EB7FA9">
      <w:r w:rsidRPr="00EB7FA9">
        <w:drawing>
          <wp:anchor distT="0" distB="0" distL="114300" distR="114300" simplePos="0" relativeHeight="251715072" behindDoc="1" locked="0" layoutInCell="1" allowOverlap="1" wp14:anchorId="090FF31A" wp14:editId="36DA98DC">
            <wp:simplePos x="0" y="0"/>
            <wp:positionH relativeFrom="column">
              <wp:posOffset>-609600</wp:posOffset>
            </wp:positionH>
            <wp:positionV relativeFrom="paragraph">
              <wp:posOffset>212090</wp:posOffset>
            </wp:positionV>
            <wp:extent cx="1676400" cy="2497455"/>
            <wp:effectExtent l="0" t="0" r="0" b="0"/>
            <wp:wrapTight wrapText="bothSides">
              <wp:wrapPolygon edited="0">
                <wp:start x="0" y="0"/>
                <wp:lineTo x="0" y="21419"/>
                <wp:lineTo x="21355" y="21419"/>
                <wp:lineTo x="21355" y="0"/>
                <wp:lineTo x="0" y="0"/>
              </wp:wrapPolygon>
            </wp:wrapTight>
            <wp:docPr id="1324874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7450" name="Picture 1" descr="A screenshot of a computer program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EF0C60" w14:textId="3F6A8BCD" w:rsidR="00EB7FA9" w:rsidRDefault="00EB7FA9" w:rsidP="00EB7FA9"/>
    <w:p w14:paraId="24F82A67" w14:textId="4602E64C" w:rsidR="00EB7FA9" w:rsidRPr="00EB7FA9" w:rsidRDefault="00EB7FA9" w:rsidP="00EB7FA9"/>
    <w:sectPr w:rsidR="00EB7FA9" w:rsidRPr="00EB7FA9">
      <w:footerReference w:type="default" r:id="rId93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6D98E0" w14:textId="77777777" w:rsidR="00C53099" w:rsidRDefault="00C53099" w:rsidP="00C6554A">
      <w:pPr>
        <w:spacing w:before="0" w:after="0" w:line="240" w:lineRule="auto"/>
      </w:pPr>
      <w:r>
        <w:separator/>
      </w:r>
    </w:p>
  </w:endnote>
  <w:endnote w:type="continuationSeparator" w:id="0">
    <w:p w14:paraId="5AEFB171" w14:textId="77777777" w:rsidR="00C53099" w:rsidRDefault="00C53099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06659B" w14:textId="77777777" w:rsidR="00000000" w:rsidRDefault="00ED7C4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2B4294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073275" w14:textId="77777777" w:rsidR="00C53099" w:rsidRDefault="00C53099" w:rsidP="00C6554A">
      <w:pPr>
        <w:spacing w:before="0" w:after="0" w:line="240" w:lineRule="auto"/>
      </w:pPr>
      <w:r>
        <w:separator/>
      </w:r>
    </w:p>
  </w:footnote>
  <w:footnote w:type="continuationSeparator" w:id="0">
    <w:p w14:paraId="3873F255" w14:textId="77777777" w:rsidR="00C53099" w:rsidRDefault="00C53099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32940691"/>
    <w:multiLevelType w:val="multilevel"/>
    <w:tmpl w:val="51C43D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7A732FC"/>
    <w:multiLevelType w:val="multilevel"/>
    <w:tmpl w:val="0DDE3A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1460222188">
    <w:abstractNumId w:val="9"/>
  </w:num>
  <w:num w:numId="2" w16cid:durableId="1353993175">
    <w:abstractNumId w:val="8"/>
  </w:num>
  <w:num w:numId="3" w16cid:durableId="491142787">
    <w:abstractNumId w:val="8"/>
  </w:num>
  <w:num w:numId="4" w16cid:durableId="1957757745">
    <w:abstractNumId w:val="9"/>
  </w:num>
  <w:num w:numId="5" w16cid:durableId="960068268">
    <w:abstractNumId w:val="13"/>
  </w:num>
  <w:num w:numId="6" w16cid:durableId="651832555">
    <w:abstractNumId w:val="10"/>
  </w:num>
  <w:num w:numId="7" w16cid:durableId="1073434332">
    <w:abstractNumId w:val="11"/>
  </w:num>
  <w:num w:numId="8" w16cid:durableId="324087681">
    <w:abstractNumId w:val="7"/>
  </w:num>
  <w:num w:numId="9" w16cid:durableId="1990593841">
    <w:abstractNumId w:val="6"/>
  </w:num>
  <w:num w:numId="10" w16cid:durableId="854228283">
    <w:abstractNumId w:val="5"/>
  </w:num>
  <w:num w:numId="11" w16cid:durableId="1046299535">
    <w:abstractNumId w:val="4"/>
  </w:num>
  <w:num w:numId="12" w16cid:durableId="1965842991">
    <w:abstractNumId w:val="3"/>
  </w:num>
  <w:num w:numId="13" w16cid:durableId="953172352">
    <w:abstractNumId w:val="2"/>
  </w:num>
  <w:num w:numId="14" w16cid:durableId="936787786">
    <w:abstractNumId w:val="1"/>
  </w:num>
  <w:num w:numId="15" w16cid:durableId="2087727349">
    <w:abstractNumId w:val="0"/>
  </w:num>
  <w:num w:numId="16" w16cid:durableId="779496741">
    <w:abstractNumId w:val="14"/>
  </w:num>
  <w:num w:numId="17" w16cid:durableId="150608710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DA0"/>
    <w:rsid w:val="000B62E3"/>
    <w:rsid w:val="0017712A"/>
    <w:rsid w:val="001B0F35"/>
    <w:rsid w:val="002554CD"/>
    <w:rsid w:val="00293B83"/>
    <w:rsid w:val="002A2A52"/>
    <w:rsid w:val="002B4294"/>
    <w:rsid w:val="00304BE0"/>
    <w:rsid w:val="003204B4"/>
    <w:rsid w:val="00325966"/>
    <w:rsid w:val="00333D0D"/>
    <w:rsid w:val="003919C1"/>
    <w:rsid w:val="00410E69"/>
    <w:rsid w:val="004276B4"/>
    <w:rsid w:val="00480FAC"/>
    <w:rsid w:val="004C049F"/>
    <w:rsid w:val="005000E2"/>
    <w:rsid w:val="00530451"/>
    <w:rsid w:val="0053233F"/>
    <w:rsid w:val="00690674"/>
    <w:rsid w:val="006A3CE7"/>
    <w:rsid w:val="007B4D08"/>
    <w:rsid w:val="007D56F4"/>
    <w:rsid w:val="00807979"/>
    <w:rsid w:val="008C1F49"/>
    <w:rsid w:val="008C42AC"/>
    <w:rsid w:val="00933A50"/>
    <w:rsid w:val="00950F24"/>
    <w:rsid w:val="009643B9"/>
    <w:rsid w:val="00A05D6A"/>
    <w:rsid w:val="00AA4F5B"/>
    <w:rsid w:val="00B04CE7"/>
    <w:rsid w:val="00B365B5"/>
    <w:rsid w:val="00C12302"/>
    <w:rsid w:val="00C3718C"/>
    <w:rsid w:val="00C53099"/>
    <w:rsid w:val="00C6554A"/>
    <w:rsid w:val="00C6592C"/>
    <w:rsid w:val="00CB5097"/>
    <w:rsid w:val="00D0090F"/>
    <w:rsid w:val="00DE0DA0"/>
    <w:rsid w:val="00E805C3"/>
    <w:rsid w:val="00E85C65"/>
    <w:rsid w:val="00EA6AD1"/>
    <w:rsid w:val="00EB7FA9"/>
    <w:rsid w:val="00ED124C"/>
    <w:rsid w:val="00ED7C44"/>
    <w:rsid w:val="00F00BD1"/>
    <w:rsid w:val="00F32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678A30"/>
  <w15:chartTrackingRefBased/>
  <w15:docId w15:val="{EB679934-5CB2-4589-AF93-1A8B7FC8A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B04CE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E85C6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3718C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3718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3718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theme" Target="theme/theme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AhmedHeshamSakr/Food-Distribution-System-Using-DP.git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drive.google.com/drive/folders/19ZjFJmQKa-nKckeZba99GwBbf1M8WG4t?usp=sharing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nia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B0E8C3E53D3804E9FD60B56D79AA57D" ma:contentTypeVersion="17" ma:contentTypeDescription="Create a new document." ma:contentTypeScope="" ma:versionID="a37ca0aa63a288a0af19c132bc9f0ad9">
  <xsd:schema xmlns:xsd="http://www.w3.org/2001/XMLSchema" xmlns:xs="http://www.w3.org/2001/XMLSchema" xmlns:p="http://schemas.microsoft.com/office/2006/metadata/properties" xmlns:ns3="ab577b30-179a-4a6d-bd27-46484dedcdd5" xmlns:ns4="e646f340-01f7-44e9-bea9-2667438ee21f" targetNamespace="http://schemas.microsoft.com/office/2006/metadata/properties" ma:root="true" ma:fieldsID="635f56d0a181211f4feb9473f8cca1ca" ns3:_="" ns4:_="">
    <xsd:import namespace="ab577b30-179a-4a6d-bd27-46484dedcdd5"/>
    <xsd:import namespace="e646f340-01f7-44e9-bea9-2667438ee21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4:MediaServiceAutoKeyPoints" minOccurs="0"/>
                <xsd:element ref="ns4:MediaServiceKeyPoints" minOccurs="0"/>
                <xsd:element ref="ns4:MediaServiceSearchProperties" minOccurs="0"/>
                <xsd:element ref="ns4:MediaServiceObjectDetectorVersion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577b30-179a-4a6d-bd27-46484dedcdd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46f340-01f7-44e9-bea9-2667438ee2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24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646f340-01f7-44e9-bea9-2667438ee21f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E6B28E-70C7-43B8-98F9-6CD0A08BEE5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577b30-179a-4a6d-bd27-46484dedcdd5"/>
    <ds:schemaRef ds:uri="e646f340-01f7-44e9-bea9-2667438ee2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8AD3E20-9C97-4685-A6B6-C6FA08371DB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B3717B6-7D5E-462D-8465-2CF409644642}">
  <ds:schemaRefs>
    <ds:schemaRef ds:uri="http://schemas.microsoft.com/office/2006/metadata/properties"/>
    <ds:schemaRef ds:uri="http://schemas.microsoft.com/office/infopath/2007/PartnerControls"/>
    <ds:schemaRef ds:uri="e646f340-01f7-44e9-bea9-2667438ee21f"/>
  </ds:schemaRefs>
</ds:datastoreItem>
</file>

<file path=customXml/itemProps4.xml><?xml version="1.0" encoding="utf-8"?>
<ds:datastoreItem xmlns:ds="http://schemas.openxmlformats.org/officeDocument/2006/customXml" ds:itemID="{4AA4D8C6-0C47-4A1D-97A6-4C15F5BC5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</Template>
  <TotalTime>1</TotalTime>
  <Pages>32</Pages>
  <Words>613</Words>
  <Characters>3496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Hania</dc:creator>
  <cp:keywords/>
  <dc:description/>
  <cp:lastModifiedBy>Hania Wael Abd El Khalik 20P4821</cp:lastModifiedBy>
  <cp:revision>2</cp:revision>
  <dcterms:created xsi:type="dcterms:W3CDTF">2025-01-17T21:47:00Z</dcterms:created>
  <dcterms:modified xsi:type="dcterms:W3CDTF">2025-01-17T21:47:00Z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0x0101006B0E8C3E53D3804E9FD60B56D79AA57D</vt:lpwstr>
  </property>
</Properties>
</file>