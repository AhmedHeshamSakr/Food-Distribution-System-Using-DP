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73A3" w14:textId="77777777" w:rsidR="00304BE0" w:rsidRDefault="00304BE0" w:rsidP="00304BE0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4564086A" w14:textId="048CB4B2" w:rsidR="00B04CE7" w:rsidRDefault="00304BE0" w:rsidP="00304BE0">
      <w:pPr>
        <w:pStyle w:val="Photo"/>
        <w:jc w:val="left"/>
      </w:pPr>
      <w:r w:rsidRPr="00304BE0">
        <w:rPr>
          <w:noProof/>
        </w:rPr>
        <w:drawing>
          <wp:anchor distT="0" distB="0" distL="114300" distR="114300" simplePos="0" relativeHeight="251658752" behindDoc="1" locked="0" layoutInCell="1" allowOverlap="1" wp14:anchorId="0F5043C8" wp14:editId="5ED14F34">
            <wp:simplePos x="0" y="0"/>
            <wp:positionH relativeFrom="column">
              <wp:posOffset>-434340</wp:posOffset>
            </wp:positionH>
            <wp:positionV relativeFrom="paragraph">
              <wp:posOffset>190500</wp:posOffset>
            </wp:positionV>
            <wp:extent cx="6340475" cy="960120"/>
            <wp:effectExtent l="0" t="0" r="3175" b="0"/>
            <wp:wrapTight wrapText="bothSides">
              <wp:wrapPolygon edited="0">
                <wp:start x="0" y="0"/>
                <wp:lineTo x="0" y="21000"/>
                <wp:lineTo x="21546" y="21000"/>
                <wp:lineTo x="21546" y="0"/>
                <wp:lineTo x="0" y="0"/>
              </wp:wrapPolygon>
            </wp:wrapTight>
            <wp:docPr id="463035633" name="Picture 1" descr="A blue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5633" name="Picture 1" descr="A blue and gold logo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 b="13714"/>
                    <a:stretch/>
                  </pic:blipFill>
                  <pic:spPr bwMode="auto">
                    <a:xfrm>
                      <a:off x="0" y="0"/>
                      <a:ext cx="634047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14:paraId="2CD11A29" w14:textId="2006F14E" w:rsidR="00C6554A" w:rsidRDefault="00B04CE7" w:rsidP="00304BE0">
      <w:pPr>
        <w:pStyle w:val="Title"/>
      </w:pPr>
      <w:r>
        <w:t>Food Distribution System</w:t>
      </w:r>
    </w:p>
    <w:p w14:paraId="6CE5718E" w14:textId="44956D76" w:rsidR="00C6554A" w:rsidRDefault="00B04CE7" w:rsidP="00C6554A">
      <w:pPr>
        <w:pStyle w:val="Subtitle"/>
      </w:pPr>
      <w:r>
        <w:t>Software Design patterns Project</w:t>
      </w:r>
    </w:p>
    <w:p w14:paraId="755D9C36" w14:textId="4BC81A5C" w:rsidR="00B04CE7" w:rsidRDefault="00B04CE7" w:rsidP="00B04CE7">
      <w:pPr>
        <w:pStyle w:val="Subtitle"/>
        <w:jc w:val="left"/>
      </w:pPr>
    </w:p>
    <w:p w14:paraId="0712BB4A" w14:textId="4C98027B" w:rsidR="00B04CE7" w:rsidRPr="00B04CE7" w:rsidRDefault="00B04CE7" w:rsidP="00B04CE7">
      <w:pPr>
        <w:pStyle w:val="ContactInfo"/>
        <w:rPr>
          <w:b/>
          <w:bCs/>
          <w:sz w:val="32"/>
          <w:szCs w:val="32"/>
        </w:rPr>
      </w:pPr>
      <w:r w:rsidRPr="00B04CE7">
        <w:rPr>
          <w:b/>
          <w:bCs/>
          <w:sz w:val="32"/>
          <w:szCs w:val="32"/>
        </w:rPr>
        <w:t>Hania Wael Abdelkhalek</w:t>
      </w:r>
      <w:r w:rsidRPr="00B04CE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>20P4821</w:t>
      </w:r>
    </w:p>
    <w:p w14:paraId="60CC981C" w14:textId="5C83F2C1" w:rsidR="00B04CE7" w:rsidRPr="00B04CE7" w:rsidRDefault="00B04CE7" w:rsidP="00B04CE7">
      <w:pPr>
        <w:pStyle w:val="ContactInfo"/>
        <w:rPr>
          <w:b/>
          <w:bCs/>
          <w:sz w:val="32"/>
          <w:szCs w:val="32"/>
        </w:rPr>
      </w:pPr>
      <w:r w:rsidRPr="00B04CE7">
        <w:rPr>
          <w:b/>
          <w:bCs/>
          <w:sz w:val="32"/>
          <w:szCs w:val="32"/>
        </w:rPr>
        <w:t xml:space="preserve">Jumana Yasser </w:t>
      </w:r>
      <w:r w:rsidRPr="00B04CE7"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>20P8421</w:t>
      </w:r>
    </w:p>
    <w:p w14:paraId="709C4DD3" w14:textId="49C1DF96" w:rsidR="00B04CE7" w:rsidRPr="00B04CE7" w:rsidRDefault="00B04CE7" w:rsidP="00B04CE7">
      <w:pPr>
        <w:pStyle w:val="ContactInfo"/>
        <w:rPr>
          <w:b/>
          <w:bCs/>
          <w:sz w:val="32"/>
          <w:szCs w:val="32"/>
        </w:rPr>
      </w:pPr>
      <w:r w:rsidRPr="00B04CE7">
        <w:rPr>
          <w:b/>
          <w:bCs/>
          <w:sz w:val="32"/>
          <w:szCs w:val="32"/>
        </w:rPr>
        <w:t>Mohamed Elsayed</w:t>
      </w:r>
      <w:r w:rsidRPr="00B04CE7"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>1901757</w:t>
      </w:r>
    </w:p>
    <w:p w14:paraId="5885EB0D" w14:textId="2DAB5516" w:rsidR="00B04CE7" w:rsidRPr="00B04CE7" w:rsidRDefault="00B04CE7" w:rsidP="00B04CE7">
      <w:pPr>
        <w:pStyle w:val="ContactInfo"/>
        <w:rPr>
          <w:b/>
          <w:bCs/>
          <w:sz w:val="32"/>
          <w:szCs w:val="32"/>
        </w:rPr>
      </w:pPr>
      <w:r w:rsidRPr="00B04CE7">
        <w:rPr>
          <w:b/>
          <w:bCs/>
          <w:sz w:val="32"/>
          <w:szCs w:val="32"/>
        </w:rPr>
        <w:t>Ahmed Hesham Mohamed</w:t>
      </w:r>
      <w:r w:rsidRPr="00B04CE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B04CE7">
        <w:rPr>
          <w:b/>
          <w:bCs/>
          <w:sz w:val="32"/>
          <w:szCs w:val="32"/>
        </w:rPr>
        <w:t xml:space="preserve">19p8052  </w:t>
      </w:r>
    </w:p>
    <w:p w14:paraId="4C3FD44B" w14:textId="77777777" w:rsidR="00B04CE7" w:rsidRDefault="00B04CE7" w:rsidP="00B04CE7">
      <w:pPr>
        <w:pStyle w:val="ContactInfo"/>
      </w:pPr>
    </w:p>
    <w:p w14:paraId="5A296B9E" w14:textId="77777777" w:rsidR="00B04CE7" w:rsidRDefault="00B04CE7" w:rsidP="00B04CE7">
      <w:pPr>
        <w:pStyle w:val="ContactInfo"/>
        <w:rPr>
          <w:b/>
          <w:bCs/>
          <w:sz w:val="32"/>
          <w:szCs w:val="32"/>
        </w:rPr>
      </w:pPr>
      <w:r w:rsidRPr="00B04CE7">
        <w:rPr>
          <w:sz w:val="28"/>
          <w:szCs w:val="28"/>
        </w:rPr>
        <w:t>Submitted to:</w:t>
      </w:r>
      <w:r>
        <w:br/>
      </w:r>
      <w:r w:rsidRPr="00B04CE7">
        <w:rPr>
          <w:b/>
          <w:bCs/>
          <w:sz w:val="32"/>
          <w:szCs w:val="32"/>
        </w:rPr>
        <w:t>Dr. Ayman Ezzat</w:t>
      </w:r>
    </w:p>
    <w:p w14:paraId="19BA8360" w14:textId="77777777" w:rsidR="00B04CE7" w:rsidRDefault="00B04CE7" w:rsidP="00B04CE7">
      <w:pPr>
        <w:pStyle w:val="ContactInfo"/>
        <w:rPr>
          <w:b/>
          <w:bCs/>
          <w:sz w:val="32"/>
          <w:szCs w:val="32"/>
        </w:rPr>
      </w:pPr>
    </w:p>
    <w:p w14:paraId="0BE0C243" w14:textId="0AA5B3F9" w:rsidR="00B04CE7" w:rsidRDefault="00B04CE7" w:rsidP="00B04CE7">
      <w:pPr>
        <w:pStyle w:val="ContactInfo"/>
      </w:pPr>
      <w:r>
        <w:rPr>
          <w:b/>
          <w:bCs/>
          <w:sz w:val="32"/>
          <w:szCs w:val="32"/>
        </w:rPr>
        <w:t xml:space="preserve">GitHub Repo: </w:t>
      </w:r>
      <w:hyperlink r:id="rId11" w:history="1">
        <w:r w:rsidRPr="00600E17">
          <w:rPr>
            <w:rStyle w:val="Hyperlink"/>
            <w:b/>
            <w:bCs/>
            <w:sz w:val="32"/>
            <w:szCs w:val="32"/>
          </w:rPr>
          <w:t>https://github.com/AhmedHeshamSakr/Food-Distribution-System-Using-DP.git</w:t>
        </w:r>
      </w:hyperlink>
    </w:p>
    <w:p w14:paraId="6C5AF5C5" w14:textId="77777777" w:rsidR="00C6435B" w:rsidRDefault="00C6435B" w:rsidP="00B04CE7">
      <w:pPr>
        <w:pStyle w:val="ContactInfo"/>
      </w:pPr>
    </w:p>
    <w:p w14:paraId="6E5E81A6" w14:textId="0B840033" w:rsidR="00C6435B" w:rsidRDefault="00C6435B" w:rsidP="00C6435B">
      <w:pPr>
        <w:pStyle w:val="ContactInf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Attached Project Files: </w:t>
      </w:r>
      <w:hyperlink r:id="rId12" w:history="1">
        <w:r w:rsidRPr="00600E17">
          <w:rPr>
            <w:rStyle w:val="Hyperlink"/>
            <w:b/>
            <w:bCs/>
            <w:sz w:val="32"/>
            <w:szCs w:val="32"/>
          </w:rPr>
          <w:t>https://drive.google.com/drive/folders/19ZjFJmQKa-nKckeZba99GwBbf1M8WG4t?usp=sharing</w:t>
        </w:r>
      </w:hyperlink>
    </w:p>
    <w:p w14:paraId="4AD1D17D" w14:textId="77777777" w:rsidR="00C6435B" w:rsidRDefault="00C6435B" w:rsidP="00B04CE7">
      <w:pPr>
        <w:pStyle w:val="ContactInfo"/>
        <w:rPr>
          <w:b/>
          <w:bCs/>
          <w:sz w:val="32"/>
          <w:szCs w:val="32"/>
        </w:rPr>
      </w:pPr>
    </w:p>
    <w:p w14:paraId="6BF2B4F5" w14:textId="0F9A1F8A" w:rsidR="00000000" w:rsidRDefault="00000000" w:rsidP="00B04CE7">
      <w:pPr>
        <w:pStyle w:val="ContactInfo"/>
        <w:jc w:val="left"/>
      </w:pPr>
    </w:p>
    <w:sectPr w:rsidR="00B365B5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3EFC5" w14:textId="77777777" w:rsidR="00E921D0" w:rsidRDefault="00E921D0" w:rsidP="00C6554A">
      <w:pPr>
        <w:spacing w:before="0" w:after="0" w:line="240" w:lineRule="auto"/>
      </w:pPr>
      <w:r>
        <w:separator/>
      </w:r>
    </w:p>
  </w:endnote>
  <w:endnote w:type="continuationSeparator" w:id="0">
    <w:p w14:paraId="4B48D5E8" w14:textId="77777777" w:rsidR="00E921D0" w:rsidRDefault="00E921D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659B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5F9AC" w14:textId="77777777" w:rsidR="00E921D0" w:rsidRDefault="00E921D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7844344" w14:textId="77777777" w:rsidR="00E921D0" w:rsidRDefault="00E921D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0222188">
    <w:abstractNumId w:val="9"/>
  </w:num>
  <w:num w:numId="2" w16cid:durableId="1353993175">
    <w:abstractNumId w:val="8"/>
  </w:num>
  <w:num w:numId="3" w16cid:durableId="491142787">
    <w:abstractNumId w:val="8"/>
  </w:num>
  <w:num w:numId="4" w16cid:durableId="1957757745">
    <w:abstractNumId w:val="9"/>
  </w:num>
  <w:num w:numId="5" w16cid:durableId="960068268">
    <w:abstractNumId w:val="12"/>
  </w:num>
  <w:num w:numId="6" w16cid:durableId="651832555">
    <w:abstractNumId w:val="10"/>
  </w:num>
  <w:num w:numId="7" w16cid:durableId="1073434332">
    <w:abstractNumId w:val="11"/>
  </w:num>
  <w:num w:numId="8" w16cid:durableId="324087681">
    <w:abstractNumId w:val="7"/>
  </w:num>
  <w:num w:numId="9" w16cid:durableId="1990593841">
    <w:abstractNumId w:val="6"/>
  </w:num>
  <w:num w:numId="10" w16cid:durableId="854228283">
    <w:abstractNumId w:val="5"/>
  </w:num>
  <w:num w:numId="11" w16cid:durableId="1046299535">
    <w:abstractNumId w:val="4"/>
  </w:num>
  <w:num w:numId="12" w16cid:durableId="1965842991">
    <w:abstractNumId w:val="3"/>
  </w:num>
  <w:num w:numId="13" w16cid:durableId="953172352">
    <w:abstractNumId w:val="2"/>
  </w:num>
  <w:num w:numId="14" w16cid:durableId="936787786">
    <w:abstractNumId w:val="1"/>
  </w:num>
  <w:num w:numId="15" w16cid:durableId="208772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0"/>
    <w:rsid w:val="002554CD"/>
    <w:rsid w:val="00293B83"/>
    <w:rsid w:val="002B4294"/>
    <w:rsid w:val="00304BE0"/>
    <w:rsid w:val="00333D0D"/>
    <w:rsid w:val="004C049F"/>
    <w:rsid w:val="005000E2"/>
    <w:rsid w:val="006A3CE7"/>
    <w:rsid w:val="009643B9"/>
    <w:rsid w:val="00A05D6A"/>
    <w:rsid w:val="00B04CE7"/>
    <w:rsid w:val="00C6435B"/>
    <w:rsid w:val="00C6554A"/>
    <w:rsid w:val="00D412BC"/>
    <w:rsid w:val="00DE0DA0"/>
    <w:rsid w:val="00E921D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78A30"/>
  <w15:chartTrackingRefBased/>
  <w15:docId w15:val="{EB679934-5CB2-4589-AF93-1A8B7FC8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B0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9ZjFJmQKa-nKckeZba99GwBbf1M8WG4t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hmedHeshamSakr/Food-Distribution-System-Using-DP.g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i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E8C3E53D3804E9FD60B56D79AA57D" ma:contentTypeVersion="17" ma:contentTypeDescription="Create a new document." ma:contentTypeScope="" ma:versionID="a37ca0aa63a288a0af19c132bc9f0ad9">
  <xsd:schema xmlns:xsd="http://www.w3.org/2001/XMLSchema" xmlns:xs="http://www.w3.org/2001/XMLSchema" xmlns:p="http://schemas.microsoft.com/office/2006/metadata/properties" xmlns:ns3="ab577b30-179a-4a6d-bd27-46484dedcdd5" xmlns:ns4="e646f340-01f7-44e9-bea9-2667438ee21f" targetNamespace="http://schemas.microsoft.com/office/2006/metadata/properties" ma:root="true" ma:fieldsID="635f56d0a181211f4feb9473f8cca1ca" ns3:_="" ns4:_="">
    <xsd:import namespace="ab577b30-179a-4a6d-bd27-46484dedcdd5"/>
    <xsd:import namespace="e646f340-01f7-44e9-bea9-2667438ee2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77b30-179a-4a6d-bd27-46484dedcd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6f340-01f7-44e9-bea9-2667438ee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46f340-01f7-44e9-bea9-2667438ee2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6B28E-70C7-43B8-98F9-6CD0A08BE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577b30-179a-4a6d-bd27-46484dedcdd5"/>
    <ds:schemaRef ds:uri="e646f340-01f7-44e9-bea9-2667438e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717B6-7D5E-462D-8465-2CF409644642}">
  <ds:schemaRefs>
    <ds:schemaRef ds:uri="http://schemas.microsoft.com/office/2006/metadata/properties"/>
    <ds:schemaRef ds:uri="http://schemas.microsoft.com/office/infopath/2007/PartnerControls"/>
    <ds:schemaRef ds:uri="e646f340-01f7-44e9-bea9-2667438ee21f"/>
  </ds:schemaRefs>
</ds:datastoreItem>
</file>

<file path=customXml/itemProps3.xml><?xml version="1.0" encoding="utf-8"?>
<ds:datastoreItem xmlns:ds="http://schemas.openxmlformats.org/officeDocument/2006/customXml" ds:itemID="{98AD3E20-9C97-4685-A6B6-C6FA08371D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 Wael Abd El Khalik 20P4821</cp:lastModifiedBy>
  <cp:revision>2</cp:revision>
  <dcterms:created xsi:type="dcterms:W3CDTF">2025-01-17T21:47:00Z</dcterms:created>
  <dcterms:modified xsi:type="dcterms:W3CDTF">2025-01-17T21:47:00Z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0x0101006B0E8C3E53D3804E9FD60B56D79AA57D</vt:lpwstr>
  </property>
</Properties>
</file>